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AC" w:rsidRPr="00F93787" w:rsidRDefault="00D94CAC" w:rsidP="002662D0">
      <w:pPr>
        <w:ind w:firstLine="0"/>
        <w:jc w:val="center"/>
        <w:outlineLvl w:val="0"/>
        <w:rPr>
          <w:b/>
          <w:sz w:val="24"/>
          <w:szCs w:val="24"/>
        </w:rPr>
      </w:pPr>
      <w:bookmarkStart w:id="0" w:name="_Toc504410588"/>
      <w:bookmarkStart w:id="1" w:name="_Toc508540686"/>
      <w:r w:rsidRPr="00F93787">
        <w:rPr>
          <w:b/>
          <w:sz w:val="24"/>
          <w:szCs w:val="24"/>
        </w:rPr>
        <w:t>МИНИСТЕРСТВО ОБРАЗОВАНИЯ И НАУКИ РОССИЙСКОЙ ФЕДЕРАЦИИ</w:t>
      </w:r>
    </w:p>
    <w:p w:rsidR="00B54AC6" w:rsidRPr="0066497B" w:rsidRDefault="00D94CAC" w:rsidP="00D94CAC">
      <w:pPr>
        <w:spacing w:before="0" w:line="240" w:lineRule="auto"/>
        <w:ind w:firstLine="0"/>
        <w:jc w:val="center"/>
        <w:rPr>
          <w:sz w:val="24"/>
          <w:szCs w:val="24"/>
        </w:rPr>
      </w:pPr>
      <w:r w:rsidRPr="0066497B">
        <w:rPr>
          <w:sz w:val="24"/>
          <w:szCs w:val="24"/>
        </w:rPr>
        <w:t>федеральное государственное бюдже</w:t>
      </w:r>
      <w:r w:rsidR="00B54AC6" w:rsidRPr="0066497B">
        <w:rPr>
          <w:sz w:val="24"/>
          <w:szCs w:val="24"/>
        </w:rPr>
        <w:t>тное образовательное учреждение</w:t>
      </w:r>
    </w:p>
    <w:p w:rsidR="00D94CAC" w:rsidRPr="0066497B" w:rsidRDefault="00D94CAC" w:rsidP="00D94CAC">
      <w:pPr>
        <w:spacing w:before="0" w:line="240" w:lineRule="auto"/>
        <w:ind w:firstLine="0"/>
        <w:jc w:val="center"/>
        <w:rPr>
          <w:szCs w:val="24"/>
        </w:rPr>
      </w:pPr>
      <w:r w:rsidRPr="0066497B">
        <w:rPr>
          <w:sz w:val="24"/>
          <w:szCs w:val="24"/>
        </w:rPr>
        <w:t>высшего образования</w:t>
      </w:r>
    </w:p>
    <w:p w:rsidR="00D94CAC" w:rsidRPr="00F93787" w:rsidRDefault="00D94CAC" w:rsidP="002662D0">
      <w:pPr>
        <w:ind w:firstLine="0"/>
        <w:contextualSpacing w:val="0"/>
        <w:jc w:val="center"/>
        <w:outlineLvl w:val="0"/>
        <w:rPr>
          <w:b/>
          <w:sz w:val="24"/>
          <w:szCs w:val="24"/>
        </w:rPr>
      </w:pPr>
      <w:r w:rsidRPr="00F93787">
        <w:rPr>
          <w:b/>
          <w:sz w:val="24"/>
          <w:szCs w:val="24"/>
        </w:rPr>
        <w:t>«УЛЬЯНОВСКИЙ ГОСУДАРСТВЕННЫЙ ТЕХНИЧЕСКИЙ УНИВЕРСИТЕТ»</w:t>
      </w:r>
    </w:p>
    <w:p w:rsidR="00B54AC6" w:rsidRPr="00D93D9F" w:rsidRDefault="00B54AC6" w:rsidP="002662D0">
      <w:pPr>
        <w:tabs>
          <w:tab w:val="left" w:pos="5103"/>
        </w:tabs>
        <w:ind w:firstLine="0"/>
        <w:contextualSpacing w:val="0"/>
        <w:outlineLvl w:val="0"/>
        <w:rPr>
          <w:szCs w:val="24"/>
          <w:u w:val="single"/>
        </w:rPr>
      </w:pPr>
      <w:r w:rsidRPr="00D93D9F">
        <w:rPr>
          <w:szCs w:val="24"/>
        </w:rPr>
        <w:t>Факультет</w:t>
      </w:r>
      <w:r w:rsidRPr="00D93D9F">
        <w:rPr>
          <w:b/>
          <w:sz w:val="32"/>
        </w:rPr>
        <w:t xml:space="preserve"> </w:t>
      </w:r>
      <w:r w:rsidRPr="00D93D9F">
        <w:rPr>
          <w:i/>
          <w:szCs w:val="24"/>
          <w:u w:val="single"/>
        </w:rPr>
        <w:t>ИСТ</w:t>
      </w:r>
      <w:r w:rsidR="003839B9" w:rsidRPr="00D93D9F">
        <w:rPr>
          <w:i/>
          <w:szCs w:val="24"/>
          <w:u w:val="single"/>
        </w:rPr>
        <w:t>                                           </w:t>
      </w:r>
      <w:r w:rsidR="003839B9" w:rsidRPr="00D93D9F">
        <w:rPr>
          <w:szCs w:val="24"/>
        </w:rPr>
        <w:tab/>
        <w:t xml:space="preserve">Кафедра </w:t>
      </w:r>
      <w:r w:rsidR="003839B9" w:rsidRPr="00D93D9F">
        <w:rPr>
          <w:i/>
          <w:szCs w:val="24"/>
          <w:u w:val="single"/>
        </w:rPr>
        <w:t>ИВК</w:t>
      </w:r>
      <w:r w:rsidR="003839B9" w:rsidRPr="00D93D9F">
        <w:rPr>
          <w:szCs w:val="24"/>
          <w:u w:val="single"/>
        </w:rPr>
        <w:t>            </w:t>
      </w:r>
      <w:r w:rsidR="00D93D9F">
        <w:rPr>
          <w:szCs w:val="24"/>
          <w:u w:val="single"/>
        </w:rPr>
        <w:t>    </w:t>
      </w:r>
      <w:r w:rsidR="003839B9" w:rsidRPr="00D93D9F">
        <w:rPr>
          <w:szCs w:val="24"/>
          <w:u w:val="single"/>
        </w:rPr>
        <w:t>                     </w:t>
      </w:r>
    </w:p>
    <w:p w:rsidR="003839B9" w:rsidRPr="0066497B" w:rsidRDefault="003839B9" w:rsidP="003839B9">
      <w:pPr>
        <w:tabs>
          <w:tab w:val="left" w:pos="5103"/>
        </w:tabs>
        <w:spacing w:before="0"/>
        <w:ind w:firstLine="0"/>
        <w:contextualSpacing w:val="0"/>
        <w:rPr>
          <w:szCs w:val="24"/>
        </w:rPr>
      </w:pPr>
    </w:p>
    <w:p w:rsidR="003839B9" w:rsidRPr="00D93D9F" w:rsidRDefault="003839B9" w:rsidP="002662D0">
      <w:pPr>
        <w:tabs>
          <w:tab w:val="left" w:pos="5103"/>
        </w:tabs>
        <w:spacing w:line="240" w:lineRule="auto"/>
        <w:ind w:firstLine="0"/>
        <w:contextualSpacing w:val="0"/>
        <w:outlineLvl w:val="0"/>
        <w:rPr>
          <w:szCs w:val="28"/>
        </w:rPr>
      </w:pPr>
      <w:r w:rsidRPr="00F93787">
        <w:rPr>
          <w:sz w:val="24"/>
          <w:szCs w:val="24"/>
        </w:rPr>
        <w:tab/>
      </w:r>
      <w:r w:rsidRPr="00D93D9F">
        <w:rPr>
          <w:szCs w:val="28"/>
        </w:rPr>
        <w:t>К ЗАЩИТЕ ДОПУСТИТЬ</w:t>
      </w:r>
    </w:p>
    <w:p w:rsidR="00D14E4A" w:rsidRPr="00D93D9F" w:rsidRDefault="003839B9" w:rsidP="002662D0">
      <w:pPr>
        <w:tabs>
          <w:tab w:val="left" w:pos="5103"/>
        </w:tabs>
        <w:spacing w:before="0"/>
        <w:ind w:firstLine="0"/>
        <w:contextualSpacing w:val="0"/>
        <w:outlineLvl w:val="0"/>
        <w:rPr>
          <w:szCs w:val="28"/>
        </w:rPr>
      </w:pPr>
      <w:r w:rsidRPr="00D93D9F">
        <w:rPr>
          <w:szCs w:val="28"/>
        </w:rPr>
        <w:tab/>
        <w:t>Зав. кафедрой</w:t>
      </w:r>
    </w:p>
    <w:p w:rsidR="00D14E4A" w:rsidRPr="0066497B" w:rsidRDefault="00D14E4A" w:rsidP="00D14E4A">
      <w:pPr>
        <w:tabs>
          <w:tab w:val="left" w:pos="5103"/>
        </w:tabs>
        <w:spacing w:before="0" w:line="240" w:lineRule="auto"/>
        <w:ind w:firstLine="0"/>
        <w:contextualSpacing w:val="0"/>
        <w:rPr>
          <w:szCs w:val="24"/>
        </w:rPr>
      </w:pPr>
    </w:p>
    <w:p w:rsidR="003839B9" w:rsidRPr="0066497B" w:rsidRDefault="003839B9" w:rsidP="003839B9">
      <w:pPr>
        <w:tabs>
          <w:tab w:val="left" w:pos="5103"/>
        </w:tabs>
        <w:spacing w:before="0" w:line="240" w:lineRule="auto"/>
        <w:ind w:firstLine="0"/>
        <w:contextualSpacing w:val="0"/>
        <w:rPr>
          <w:szCs w:val="24"/>
        </w:rPr>
      </w:pPr>
      <w:r w:rsidRPr="0066497B">
        <w:rPr>
          <w:szCs w:val="24"/>
        </w:rPr>
        <w:tab/>
      </w:r>
      <w:r w:rsidRPr="0066497B">
        <w:rPr>
          <w:szCs w:val="24"/>
          <w:u w:val="single"/>
        </w:rPr>
        <w:t xml:space="preserve">                       </w:t>
      </w:r>
      <w:r w:rsidRPr="0066497B">
        <w:rPr>
          <w:szCs w:val="24"/>
        </w:rPr>
        <w:t xml:space="preserve">  / </w:t>
      </w:r>
      <w:r w:rsidRPr="0066497B">
        <w:rPr>
          <w:szCs w:val="24"/>
          <w:u w:val="single"/>
        </w:rPr>
        <w:t>                                </w:t>
      </w:r>
      <w:r w:rsidRPr="0066497B">
        <w:rPr>
          <w:szCs w:val="24"/>
        </w:rPr>
        <w:t xml:space="preserve"> /</w:t>
      </w:r>
    </w:p>
    <w:p w:rsidR="003839B9" w:rsidRPr="00F93787" w:rsidRDefault="003839B9" w:rsidP="0066497B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 w:val="18"/>
          <w:szCs w:val="18"/>
        </w:rPr>
      </w:pPr>
      <w:r w:rsidRPr="00F93787">
        <w:rPr>
          <w:sz w:val="24"/>
          <w:szCs w:val="24"/>
        </w:rPr>
        <w:tab/>
      </w:r>
      <w:r w:rsidRPr="00F93787">
        <w:rPr>
          <w:sz w:val="24"/>
          <w:szCs w:val="24"/>
        </w:rPr>
        <w:tab/>
      </w:r>
      <w:r w:rsidRPr="00F93787">
        <w:rPr>
          <w:sz w:val="18"/>
          <w:szCs w:val="18"/>
        </w:rPr>
        <w:t>подпись</w:t>
      </w:r>
      <w:r w:rsidRPr="00F93787">
        <w:rPr>
          <w:sz w:val="18"/>
          <w:szCs w:val="18"/>
        </w:rPr>
        <w:tab/>
        <w:t>инициалы, фамилия</w:t>
      </w:r>
    </w:p>
    <w:p w:rsidR="003839B9" w:rsidRPr="0066497B" w:rsidRDefault="003839B9" w:rsidP="003839B9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  <w:r w:rsidRPr="0066497B">
        <w:rPr>
          <w:szCs w:val="24"/>
        </w:rPr>
        <w:tab/>
        <w:t>«</w:t>
      </w:r>
      <w:r w:rsidRPr="0066497B">
        <w:rPr>
          <w:szCs w:val="24"/>
          <w:u w:val="single"/>
        </w:rPr>
        <w:t>        </w:t>
      </w:r>
      <w:r w:rsidRPr="0066497B">
        <w:rPr>
          <w:szCs w:val="24"/>
        </w:rPr>
        <w:t xml:space="preserve">» </w:t>
      </w:r>
      <w:r w:rsidRPr="0066497B">
        <w:rPr>
          <w:szCs w:val="24"/>
          <w:u w:val="single"/>
        </w:rPr>
        <w:t>   </w:t>
      </w:r>
      <w:r w:rsidR="0066497B">
        <w:rPr>
          <w:szCs w:val="24"/>
          <w:u w:val="single"/>
        </w:rPr>
        <w:t>   </w:t>
      </w:r>
      <w:r w:rsidRPr="0066497B">
        <w:rPr>
          <w:szCs w:val="24"/>
          <w:u w:val="single"/>
        </w:rPr>
        <w:t xml:space="preserve">                     </w:t>
      </w:r>
      <w:r w:rsidRPr="0066497B">
        <w:rPr>
          <w:szCs w:val="24"/>
        </w:rPr>
        <w:t xml:space="preserve">  2</w:t>
      </w:r>
      <w:r w:rsidR="00A4523C" w:rsidRPr="0066497B">
        <w:rPr>
          <w:szCs w:val="24"/>
        </w:rPr>
        <w:t>0</w:t>
      </w:r>
      <w:r w:rsidR="00A4523C" w:rsidRPr="0066497B">
        <w:rPr>
          <w:szCs w:val="24"/>
          <w:u w:val="single"/>
        </w:rPr>
        <w:t>      </w:t>
      </w:r>
      <w:r w:rsidR="00A4523C" w:rsidRPr="0066497B">
        <w:rPr>
          <w:szCs w:val="24"/>
        </w:rPr>
        <w:t xml:space="preserve"> г.</w:t>
      </w:r>
    </w:p>
    <w:p w:rsidR="00A4523C" w:rsidRPr="0066497B" w:rsidRDefault="00A4523C" w:rsidP="003839B9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</w:p>
    <w:p w:rsidR="00A4523C" w:rsidRPr="0066497B" w:rsidRDefault="00A4523C" w:rsidP="003839B9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</w:p>
    <w:p w:rsidR="00270D10" w:rsidRPr="0066497B" w:rsidRDefault="00270D10" w:rsidP="003839B9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</w:p>
    <w:p w:rsidR="00D14E4A" w:rsidRPr="00F93787" w:rsidRDefault="00D14E4A" w:rsidP="003839B9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 w:val="24"/>
          <w:szCs w:val="24"/>
        </w:rPr>
      </w:pPr>
    </w:p>
    <w:p w:rsidR="00A4523C" w:rsidRPr="00F93787" w:rsidRDefault="00A4523C" w:rsidP="00A4523C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jc w:val="center"/>
        <w:rPr>
          <w:b/>
          <w:sz w:val="48"/>
          <w:szCs w:val="48"/>
        </w:rPr>
      </w:pPr>
      <w:r w:rsidRPr="00F93787">
        <w:rPr>
          <w:b/>
          <w:sz w:val="48"/>
          <w:szCs w:val="48"/>
        </w:rPr>
        <w:t>ВЫПУСКНАЯ КВАЛИФИКАЦИОННАЯ РАБОТА</w:t>
      </w:r>
    </w:p>
    <w:p w:rsidR="003839B9" w:rsidRPr="0066497B" w:rsidRDefault="003839B9" w:rsidP="003839B9">
      <w:pPr>
        <w:tabs>
          <w:tab w:val="left" w:pos="5103"/>
        </w:tabs>
        <w:ind w:firstLine="0"/>
        <w:contextualSpacing w:val="0"/>
        <w:rPr>
          <w:szCs w:val="24"/>
        </w:rPr>
      </w:pPr>
    </w:p>
    <w:p w:rsidR="00A4523C" w:rsidRPr="00D93D9F" w:rsidRDefault="00A4523C" w:rsidP="00270D10">
      <w:pPr>
        <w:tabs>
          <w:tab w:val="left" w:pos="709"/>
          <w:tab w:val="left" w:pos="5103"/>
          <w:tab w:val="left" w:pos="9214"/>
        </w:tabs>
        <w:spacing w:before="0"/>
        <w:ind w:firstLine="0"/>
        <w:contextualSpacing w:val="0"/>
        <w:rPr>
          <w:szCs w:val="28"/>
          <w:u w:val="single"/>
        </w:rPr>
      </w:pPr>
      <w:r w:rsidRPr="00D93D9F">
        <w:rPr>
          <w:szCs w:val="28"/>
        </w:rPr>
        <w:t>Тема</w:t>
      </w:r>
      <w:r w:rsidRPr="00D93D9F">
        <w:rPr>
          <w:szCs w:val="28"/>
        </w:rPr>
        <w:tab/>
      </w:r>
      <w:r w:rsidR="003B3DE7">
        <w:rPr>
          <w:i/>
          <w:szCs w:val="28"/>
          <w:u w:val="single"/>
        </w:rPr>
        <w:t>Онлай</w:t>
      </w:r>
      <w:r w:rsidR="00AA7B41">
        <w:rPr>
          <w:i/>
          <w:szCs w:val="28"/>
          <w:u w:val="single"/>
        </w:rPr>
        <w:t xml:space="preserve">н игра </w:t>
      </w:r>
      <w:r w:rsidR="00AA7B41">
        <w:rPr>
          <w:i/>
          <w:szCs w:val="28"/>
          <w:u w:val="single"/>
          <w:lang w:val="en-US"/>
        </w:rPr>
        <w:t>PixelTank</w:t>
      </w:r>
      <w:r w:rsidRPr="00D93D9F">
        <w:rPr>
          <w:szCs w:val="28"/>
          <w:u w:val="single"/>
        </w:rPr>
        <w:tab/>
      </w:r>
      <w:r w:rsidR="00AA7B41">
        <w:rPr>
          <w:szCs w:val="28"/>
          <w:u w:val="single"/>
        </w:rPr>
        <w:tab/>
      </w:r>
    </w:p>
    <w:p w:rsidR="00A4523C" w:rsidRPr="00D93D9F" w:rsidRDefault="00A4523C" w:rsidP="00A4523C">
      <w:pPr>
        <w:tabs>
          <w:tab w:val="left" w:pos="709"/>
          <w:tab w:val="left" w:pos="5103"/>
          <w:tab w:val="left" w:pos="9214"/>
        </w:tabs>
        <w:spacing w:before="0"/>
        <w:ind w:firstLine="0"/>
        <w:contextualSpacing w:val="0"/>
        <w:rPr>
          <w:szCs w:val="28"/>
          <w:u w:val="single"/>
        </w:rPr>
      </w:pPr>
      <w:r w:rsidRPr="00D93D9F">
        <w:rPr>
          <w:szCs w:val="28"/>
        </w:rPr>
        <w:tab/>
      </w:r>
      <w:r w:rsidRPr="00D93D9F">
        <w:rPr>
          <w:szCs w:val="28"/>
          <w:u w:val="single"/>
        </w:rPr>
        <w:tab/>
      </w:r>
      <w:r w:rsidRPr="00D93D9F">
        <w:rPr>
          <w:szCs w:val="28"/>
          <w:u w:val="single"/>
        </w:rPr>
        <w:tab/>
      </w:r>
    </w:p>
    <w:p w:rsidR="00A4523C" w:rsidRPr="00D93D9F" w:rsidRDefault="00A4523C" w:rsidP="00A4523C">
      <w:pPr>
        <w:tabs>
          <w:tab w:val="left" w:pos="709"/>
          <w:tab w:val="left" w:pos="5103"/>
          <w:tab w:val="left" w:pos="9214"/>
        </w:tabs>
        <w:spacing w:before="0"/>
        <w:ind w:firstLine="0"/>
        <w:contextualSpacing w:val="0"/>
        <w:rPr>
          <w:szCs w:val="28"/>
          <w:u w:val="single"/>
        </w:rPr>
      </w:pPr>
      <w:r w:rsidRPr="00D93D9F">
        <w:rPr>
          <w:szCs w:val="28"/>
        </w:rPr>
        <w:tab/>
      </w:r>
      <w:r w:rsidRPr="00D93D9F">
        <w:rPr>
          <w:szCs w:val="28"/>
          <w:u w:val="single"/>
        </w:rPr>
        <w:tab/>
      </w:r>
      <w:r w:rsidRPr="00D93D9F">
        <w:rPr>
          <w:szCs w:val="28"/>
          <w:u w:val="single"/>
        </w:rPr>
        <w:tab/>
      </w:r>
    </w:p>
    <w:p w:rsidR="00A4523C" w:rsidRPr="00D93D9F" w:rsidRDefault="00A610FD" w:rsidP="00F93787">
      <w:pPr>
        <w:tabs>
          <w:tab w:val="left" w:pos="3402"/>
          <w:tab w:val="left" w:pos="5103"/>
        </w:tabs>
        <w:spacing w:line="240" w:lineRule="auto"/>
        <w:ind w:firstLine="0"/>
        <w:contextualSpacing w:val="0"/>
        <w:rPr>
          <w:i/>
          <w:szCs w:val="24"/>
        </w:rPr>
      </w:pPr>
      <w:r w:rsidRPr="00D93D9F">
        <w:rPr>
          <w:szCs w:val="24"/>
        </w:rPr>
        <w:t>Обучающийся</w:t>
      </w:r>
      <w:r w:rsidRPr="00D93D9F">
        <w:rPr>
          <w:szCs w:val="24"/>
        </w:rPr>
        <w:tab/>
      </w:r>
      <w:r w:rsidR="00D93D9F">
        <w:rPr>
          <w:szCs w:val="24"/>
          <w:u w:val="single"/>
        </w:rPr>
        <w:t>                       </w:t>
      </w:r>
      <w:r w:rsidRPr="00D93D9F">
        <w:rPr>
          <w:szCs w:val="24"/>
          <w:u w:val="single"/>
        </w:rPr>
        <w:t>           </w:t>
      </w:r>
      <w:r w:rsidRPr="00D93D9F">
        <w:rPr>
          <w:szCs w:val="24"/>
        </w:rPr>
        <w:t xml:space="preserve">  / </w:t>
      </w:r>
      <w:r w:rsidR="00AA7B41">
        <w:rPr>
          <w:i/>
          <w:szCs w:val="24"/>
          <w:u w:val="single"/>
        </w:rPr>
        <w:t>А.С. Пестряков</w:t>
      </w:r>
      <w:r w:rsidR="00D93D9F">
        <w:rPr>
          <w:i/>
          <w:szCs w:val="24"/>
          <w:u w:val="single"/>
        </w:rPr>
        <w:t>    </w:t>
      </w:r>
      <w:r w:rsidRPr="00D93D9F">
        <w:rPr>
          <w:i/>
          <w:szCs w:val="24"/>
          <w:u w:val="single"/>
        </w:rPr>
        <w:t>  </w:t>
      </w:r>
      <w:r w:rsidR="00AA7B41">
        <w:rPr>
          <w:i/>
          <w:szCs w:val="24"/>
          <w:u w:val="single"/>
        </w:rPr>
        <w:t>      </w:t>
      </w:r>
      <w:r w:rsidR="00D93D9F">
        <w:rPr>
          <w:i/>
          <w:szCs w:val="24"/>
          <w:u w:val="single"/>
        </w:rPr>
        <w:t> </w:t>
      </w:r>
      <w:r w:rsidRPr="00D93D9F">
        <w:rPr>
          <w:i/>
          <w:szCs w:val="24"/>
          <w:u w:val="single"/>
        </w:rPr>
        <w:t>       </w:t>
      </w:r>
      <w:r w:rsidRPr="00D93D9F">
        <w:rPr>
          <w:i/>
          <w:szCs w:val="24"/>
        </w:rPr>
        <w:t xml:space="preserve"> </w:t>
      </w:r>
      <w:r w:rsidRPr="00D93D9F">
        <w:rPr>
          <w:szCs w:val="24"/>
        </w:rPr>
        <w:t>/</w:t>
      </w:r>
    </w:p>
    <w:p w:rsidR="00A610FD" w:rsidRPr="00F93787" w:rsidRDefault="00A610FD" w:rsidP="00D93D9F">
      <w:pPr>
        <w:tabs>
          <w:tab w:val="left" w:pos="4253"/>
          <w:tab w:val="left" w:pos="6946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  <w:r w:rsidRPr="00F93787">
        <w:rPr>
          <w:sz w:val="24"/>
          <w:szCs w:val="24"/>
        </w:rPr>
        <w:tab/>
      </w:r>
      <w:r w:rsidRPr="00F93787">
        <w:rPr>
          <w:sz w:val="18"/>
          <w:szCs w:val="18"/>
        </w:rPr>
        <w:t>подпись</w:t>
      </w:r>
      <w:r w:rsidRPr="00F93787">
        <w:rPr>
          <w:sz w:val="18"/>
          <w:szCs w:val="18"/>
        </w:rPr>
        <w:tab/>
        <w:t>инициалы, фамилия</w:t>
      </w:r>
    </w:p>
    <w:p w:rsidR="00A610FD" w:rsidRPr="00D93D9F" w:rsidRDefault="00A610FD" w:rsidP="00A610FD">
      <w:pPr>
        <w:tabs>
          <w:tab w:val="left" w:pos="3828"/>
          <w:tab w:val="left" w:pos="6521"/>
        </w:tabs>
        <w:suppressAutoHyphens w:val="0"/>
        <w:spacing w:before="0"/>
        <w:ind w:firstLine="0"/>
        <w:contextualSpacing w:val="0"/>
        <w:jc w:val="left"/>
        <w:rPr>
          <w:i/>
          <w:szCs w:val="24"/>
          <w:u w:val="single"/>
        </w:rPr>
      </w:pPr>
      <w:r w:rsidRPr="00D93D9F">
        <w:rPr>
          <w:szCs w:val="24"/>
        </w:rPr>
        <w:t xml:space="preserve">Обозначение работы </w:t>
      </w:r>
      <w:r w:rsidR="00AA7B41">
        <w:rPr>
          <w:i/>
          <w:szCs w:val="24"/>
          <w:u w:val="single"/>
        </w:rPr>
        <w:t>ВКР-УлГТУ-09.03.02-14/362</w:t>
      </w:r>
      <w:r w:rsidRPr="00D93D9F">
        <w:rPr>
          <w:i/>
          <w:szCs w:val="24"/>
          <w:u w:val="single"/>
        </w:rPr>
        <w:t>-2018</w:t>
      </w:r>
      <w:r w:rsidR="00D93D9F">
        <w:rPr>
          <w:i/>
          <w:szCs w:val="24"/>
          <w:u w:val="single"/>
        </w:rPr>
        <w:t>   </w:t>
      </w:r>
      <w:r w:rsidR="00D14E4A" w:rsidRPr="00D93D9F">
        <w:rPr>
          <w:i/>
          <w:szCs w:val="24"/>
          <w:u w:val="single"/>
        </w:rPr>
        <w:t>  </w:t>
      </w:r>
      <w:r w:rsidRPr="00D93D9F">
        <w:rPr>
          <w:i/>
          <w:szCs w:val="24"/>
        </w:rPr>
        <w:t xml:space="preserve"> </w:t>
      </w:r>
      <w:r w:rsidRPr="00D93D9F">
        <w:rPr>
          <w:szCs w:val="24"/>
        </w:rPr>
        <w:t xml:space="preserve">Группа </w:t>
      </w:r>
      <w:r w:rsidRPr="00D93D9F">
        <w:rPr>
          <w:i/>
          <w:szCs w:val="24"/>
          <w:u w:val="single"/>
        </w:rPr>
        <w:t>ИСТбд-41</w:t>
      </w:r>
      <w:r w:rsidR="00D14E4A" w:rsidRPr="00D93D9F">
        <w:rPr>
          <w:i/>
          <w:szCs w:val="24"/>
          <w:u w:val="single"/>
        </w:rPr>
        <w:t> </w:t>
      </w:r>
      <w:r w:rsidR="00F93787" w:rsidRPr="00D93D9F">
        <w:rPr>
          <w:i/>
          <w:szCs w:val="24"/>
          <w:u w:val="single"/>
        </w:rPr>
        <w:t>  </w:t>
      </w:r>
    </w:p>
    <w:p w:rsidR="00D14E4A" w:rsidRPr="00D93D9F" w:rsidRDefault="00D14E4A" w:rsidP="002662D0">
      <w:pPr>
        <w:tabs>
          <w:tab w:val="left" w:pos="3828"/>
          <w:tab w:val="left" w:pos="6521"/>
        </w:tabs>
        <w:suppressAutoHyphens w:val="0"/>
        <w:spacing w:before="0" w:line="240" w:lineRule="auto"/>
        <w:ind w:firstLine="0"/>
        <w:contextualSpacing w:val="0"/>
        <w:jc w:val="left"/>
        <w:outlineLvl w:val="0"/>
        <w:rPr>
          <w:i/>
          <w:szCs w:val="24"/>
          <w:u w:val="single"/>
        </w:rPr>
      </w:pPr>
      <w:r w:rsidRPr="00D93D9F">
        <w:rPr>
          <w:szCs w:val="24"/>
        </w:rPr>
        <w:t xml:space="preserve">Направление подготовки </w:t>
      </w:r>
      <w:r w:rsidRPr="00D93D9F">
        <w:rPr>
          <w:i/>
          <w:szCs w:val="24"/>
          <w:u w:val="single"/>
        </w:rPr>
        <w:t>09.03.02 «Информационные системы и технологии»</w:t>
      </w:r>
    </w:p>
    <w:p w:rsidR="00D14E4A" w:rsidRPr="00F93787" w:rsidRDefault="00D14E4A" w:rsidP="00D14E4A">
      <w:pPr>
        <w:tabs>
          <w:tab w:val="left" w:pos="3828"/>
          <w:tab w:val="left" w:pos="5103"/>
          <w:tab w:val="left" w:pos="652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  <w:r w:rsidRPr="00F93787">
        <w:rPr>
          <w:sz w:val="18"/>
          <w:szCs w:val="18"/>
        </w:rPr>
        <w:tab/>
      </w:r>
      <w:r w:rsidRPr="00F93787">
        <w:rPr>
          <w:sz w:val="18"/>
          <w:szCs w:val="18"/>
        </w:rPr>
        <w:tab/>
        <w:t>код, наименование</w:t>
      </w:r>
    </w:p>
    <w:p w:rsidR="00D14E4A" w:rsidRPr="00F93787" w:rsidRDefault="00D14E4A" w:rsidP="00D14E4A">
      <w:pPr>
        <w:tabs>
          <w:tab w:val="left" w:pos="3828"/>
          <w:tab w:val="left" w:pos="5103"/>
          <w:tab w:val="left" w:pos="6521"/>
          <w:tab w:val="left" w:pos="9356"/>
        </w:tabs>
        <w:suppressAutoHyphens w:val="0"/>
        <w:spacing w:before="0"/>
        <w:ind w:firstLine="0"/>
        <w:contextualSpacing w:val="0"/>
        <w:jc w:val="left"/>
        <w:rPr>
          <w:sz w:val="24"/>
          <w:szCs w:val="18"/>
        </w:rPr>
      </w:pPr>
      <w:r w:rsidRPr="0066497B">
        <w:rPr>
          <w:szCs w:val="18"/>
          <w:u w:val="single"/>
        </w:rPr>
        <w:tab/>
      </w:r>
      <w:r w:rsidRPr="0066497B">
        <w:rPr>
          <w:szCs w:val="18"/>
          <w:u w:val="single"/>
        </w:rPr>
        <w:tab/>
      </w:r>
      <w:r w:rsidRPr="0066497B">
        <w:rPr>
          <w:szCs w:val="18"/>
          <w:u w:val="single"/>
        </w:rPr>
        <w:tab/>
      </w:r>
      <w:r w:rsidRPr="0066497B">
        <w:rPr>
          <w:szCs w:val="18"/>
          <w:u w:val="single"/>
        </w:rPr>
        <w:tab/>
      </w:r>
    </w:p>
    <w:p w:rsidR="00D14E4A" w:rsidRPr="0066497B" w:rsidRDefault="00D14E4A" w:rsidP="00F93787">
      <w:pPr>
        <w:tabs>
          <w:tab w:val="left" w:pos="3402"/>
          <w:tab w:val="left" w:pos="5103"/>
        </w:tabs>
        <w:spacing w:before="0" w:line="240" w:lineRule="auto"/>
        <w:ind w:firstLine="0"/>
        <w:contextualSpacing w:val="0"/>
        <w:rPr>
          <w:i/>
          <w:szCs w:val="24"/>
        </w:rPr>
      </w:pPr>
      <w:r w:rsidRPr="0066497B">
        <w:rPr>
          <w:szCs w:val="18"/>
        </w:rPr>
        <w:t>Руководитель работы</w:t>
      </w:r>
      <w:r w:rsidRPr="0066497B">
        <w:rPr>
          <w:szCs w:val="18"/>
        </w:rPr>
        <w:tab/>
      </w:r>
      <w:r w:rsidRPr="0066497B">
        <w:rPr>
          <w:szCs w:val="24"/>
          <w:u w:val="single"/>
        </w:rPr>
        <w:t>                                  </w:t>
      </w:r>
      <w:r w:rsidRPr="0066497B">
        <w:rPr>
          <w:szCs w:val="24"/>
        </w:rPr>
        <w:t xml:space="preserve">  / </w:t>
      </w:r>
      <w:r w:rsidRPr="0066497B">
        <w:rPr>
          <w:i/>
          <w:szCs w:val="24"/>
          <w:u w:val="single"/>
        </w:rPr>
        <w:t>В. М. Кандаулов</w:t>
      </w:r>
      <w:r w:rsidR="0066497B">
        <w:rPr>
          <w:i/>
          <w:szCs w:val="24"/>
          <w:u w:val="single"/>
        </w:rPr>
        <w:t>       </w:t>
      </w:r>
      <w:r w:rsidRPr="0066497B">
        <w:rPr>
          <w:i/>
          <w:szCs w:val="24"/>
          <w:u w:val="single"/>
        </w:rPr>
        <w:t>            </w:t>
      </w:r>
      <w:r w:rsidRPr="0066497B">
        <w:rPr>
          <w:i/>
          <w:szCs w:val="24"/>
        </w:rPr>
        <w:t xml:space="preserve"> </w:t>
      </w:r>
      <w:r w:rsidRPr="0066497B">
        <w:rPr>
          <w:szCs w:val="24"/>
        </w:rPr>
        <w:t>/</w:t>
      </w:r>
    </w:p>
    <w:p w:rsidR="00D14E4A" w:rsidRPr="00F93787" w:rsidRDefault="00D14E4A" w:rsidP="00F93787">
      <w:pPr>
        <w:tabs>
          <w:tab w:val="left" w:pos="4111"/>
          <w:tab w:val="left" w:pos="6946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  <w:r w:rsidRPr="00F93787">
        <w:rPr>
          <w:sz w:val="24"/>
          <w:szCs w:val="24"/>
        </w:rPr>
        <w:tab/>
      </w:r>
      <w:r w:rsidRPr="00F93787">
        <w:rPr>
          <w:sz w:val="18"/>
          <w:szCs w:val="18"/>
        </w:rPr>
        <w:t>подпись, дата</w:t>
      </w:r>
      <w:r w:rsidRPr="00F93787">
        <w:rPr>
          <w:sz w:val="18"/>
          <w:szCs w:val="18"/>
        </w:rPr>
        <w:tab/>
        <w:t>инициалы, фамилия</w:t>
      </w:r>
    </w:p>
    <w:p w:rsidR="00D14E4A" w:rsidRPr="0066497B" w:rsidRDefault="00D14E4A" w:rsidP="00D14E4A">
      <w:pPr>
        <w:tabs>
          <w:tab w:val="left" w:pos="2835"/>
          <w:tab w:val="left" w:pos="3828"/>
          <w:tab w:val="left" w:pos="5103"/>
          <w:tab w:val="left" w:pos="6521"/>
          <w:tab w:val="left" w:pos="9356"/>
        </w:tabs>
        <w:suppressAutoHyphens w:val="0"/>
        <w:spacing w:before="0"/>
        <w:ind w:firstLine="0"/>
        <w:contextualSpacing w:val="0"/>
        <w:jc w:val="left"/>
        <w:rPr>
          <w:szCs w:val="18"/>
        </w:rPr>
      </w:pPr>
      <w:r w:rsidRPr="0066497B">
        <w:rPr>
          <w:szCs w:val="18"/>
        </w:rPr>
        <w:t>Консультанты:</w:t>
      </w:r>
    </w:p>
    <w:p w:rsidR="00D14E4A" w:rsidRPr="0066497B" w:rsidRDefault="00D14E4A" w:rsidP="00F93787">
      <w:pPr>
        <w:tabs>
          <w:tab w:val="left" w:pos="3402"/>
          <w:tab w:val="left" w:pos="5103"/>
        </w:tabs>
        <w:spacing w:before="0" w:line="240" w:lineRule="auto"/>
        <w:ind w:firstLine="0"/>
        <w:contextualSpacing w:val="0"/>
        <w:rPr>
          <w:i/>
          <w:szCs w:val="24"/>
        </w:rPr>
      </w:pPr>
      <w:r w:rsidRPr="0066497B">
        <w:rPr>
          <w:i/>
          <w:szCs w:val="18"/>
          <w:u w:val="single"/>
        </w:rPr>
        <w:t>экономический раздел</w:t>
      </w:r>
      <w:r w:rsidRPr="0066497B">
        <w:rPr>
          <w:szCs w:val="18"/>
        </w:rPr>
        <w:tab/>
      </w:r>
      <w:r w:rsidRPr="0066497B">
        <w:rPr>
          <w:szCs w:val="24"/>
          <w:u w:val="single"/>
        </w:rPr>
        <w:t>                                  </w:t>
      </w:r>
      <w:r w:rsidRPr="0066497B">
        <w:rPr>
          <w:szCs w:val="24"/>
        </w:rPr>
        <w:t xml:space="preserve">  / </w:t>
      </w:r>
      <w:r w:rsidRPr="0066497B">
        <w:rPr>
          <w:i/>
          <w:szCs w:val="24"/>
          <w:u w:val="single"/>
        </w:rPr>
        <w:t>М. В. Рыбкина   </w:t>
      </w:r>
      <w:r w:rsidR="0066497B">
        <w:rPr>
          <w:i/>
          <w:szCs w:val="24"/>
          <w:u w:val="single"/>
        </w:rPr>
        <w:t>          </w:t>
      </w:r>
      <w:r w:rsidRPr="0066497B">
        <w:rPr>
          <w:i/>
          <w:szCs w:val="24"/>
          <w:u w:val="single"/>
        </w:rPr>
        <w:t>         </w:t>
      </w:r>
      <w:r w:rsidRPr="0066497B">
        <w:rPr>
          <w:i/>
          <w:szCs w:val="24"/>
        </w:rPr>
        <w:t xml:space="preserve"> </w:t>
      </w:r>
      <w:r w:rsidRPr="0066497B">
        <w:rPr>
          <w:szCs w:val="24"/>
        </w:rPr>
        <w:t>/</w:t>
      </w:r>
    </w:p>
    <w:p w:rsidR="00D14E4A" w:rsidRPr="00F93787" w:rsidRDefault="00D14E4A" w:rsidP="00F93787">
      <w:pPr>
        <w:tabs>
          <w:tab w:val="left" w:pos="4111"/>
          <w:tab w:val="left" w:pos="6946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  <w:r w:rsidRPr="00F93787">
        <w:rPr>
          <w:sz w:val="24"/>
          <w:szCs w:val="24"/>
        </w:rPr>
        <w:tab/>
      </w:r>
      <w:r w:rsidRPr="00F93787">
        <w:rPr>
          <w:sz w:val="18"/>
          <w:szCs w:val="18"/>
        </w:rPr>
        <w:t>подпись, дата</w:t>
      </w:r>
      <w:r w:rsidRPr="00F93787">
        <w:rPr>
          <w:sz w:val="18"/>
          <w:szCs w:val="18"/>
        </w:rPr>
        <w:tab/>
        <w:t>инициалы, фамилия</w:t>
      </w:r>
    </w:p>
    <w:p w:rsidR="00CC4750" w:rsidRPr="0066497B" w:rsidRDefault="00CC4750" w:rsidP="00D14E4A">
      <w:pPr>
        <w:tabs>
          <w:tab w:val="left" w:pos="2835"/>
          <w:tab w:val="left" w:pos="3828"/>
          <w:tab w:val="left" w:pos="5103"/>
          <w:tab w:val="left" w:pos="6521"/>
          <w:tab w:val="left" w:pos="9356"/>
        </w:tabs>
        <w:suppressAutoHyphens w:val="0"/>
        <w:spacing w:before="0"/>
        <w:ind w:firstLine="0"/>
        <w:contextualSpacing w:val="0"/>
        <w:jc w:val="left"/>
        <w:rPr>
          <w:szCs w:val="18"/>
        </w:rPr>
      </w:pPr>
    </w:p>
    <w:p w:rsidR="00D14E4A" w:rsidRPr="0066497B" w:rsidRDefault="00D14E4A" w:rsidP="00D14E4A">
      <w:pPr>
        <w:tabs>
          <w:tab w:val="left" w:pos="2835"/>
          <w:tab w:val="left" w:pos="3828"/>
          <w:tab w:val="left" w:pos="5103"/>
          <w:tab w:val="left" w:pos="6521"/>
          <w:tab w:val="left" w:pos="9356"/>
        </w:tabs>
        <w:suppressAutoHyphens w:val="0"/>
        <w:spacing w:before="0"/>
        <w:ind w:firstLine="0"/>
        <w:contextualSpacing w:val="0"/>
        <w:jc w:val="left"/>
        <w:rPr>
          <w:szCs w:val="18"/>
        </w:rPr>
      </w:pPr>
    </w:p>
    <w:p w:rsidR="00CC4750" w:rsidRPr="00F93787" w:rsidRDefault="00CC4750" w:rsidP="00CC4750">
      <w:pPr>
        <w:suppressAutoHyphens w:val="0"/>
        <w:spacing w:before="0" w:line="240" w:lineRule="auto"/>
        <w:ind w:firstLine="0"/>
        <w:contextualSpacing w:val="0"/>
        <w:jc w:val="center"/>
        <w:rPr>
          <w:b/>
          <w:sz w:val="24"/>
          <w:szCs w:val="18"/>
        </w:rPr>
      </w:pPr>
    </w:p>
    <w:p w:rsidR="00303AB1" w:rsidRPr="00CC4750" w:rsidRDefault="00D14E4A" w:rsidP="002662D0">
      <w:pPr>
        <w:suppressAutoHyphens w:val="0"/>
        <w:spacing w:before="0" w:line="240" w:lineRule="auto"/>
        <w:ind w:firstLine="0"/>
        <w:contextualSpacing w:val="0"/>
        <w:jc w:val="center"/>
        <w:outlineLvl w:val="0"/>
        <w:rPr>
          <w:rFonts w:ascii="Arial" w:hAnsi="Arial" w:cs="Arial"/>
          <w:b/>
          <w:sz w:val="24"/>
          <w:szCs w:val="18"/>
        </w:rPr>
      </w:pPr>
      <w:r w:rsidRPr="0066497B">
        <w:rPr>
          <w:b/>
          <w:szCs w:val="18"/>
        </w:rPr>
        <w:t>Ульяновск, 201</w:t>
      </w:r>
      <w:r w:rsidR="00FE3926" w:rsidRPr="0066497B">
        <w:rPr>
          <w:b/>
          <w:szCs w:val="18"/>
        </w:rPr>
        <w:t>8</w:t>
      </w:r>
      <w:r w:rsidR="00303AB1" w:rsidRPr="00A610FD">
        <w:rPr>
          <w:rFonts w:ascii="Arial" w:hAnsi="Arial" w:cs="Arial"/>
          <w:sz w:val="24"/>
          <w:szCs w:val="24"/>
        </w:rPr>
        <w:br w:type="page"/>
      </w:r>
    </w:p>
    <w:p w:rsidR="003B3C4C" w:rsidRPr="00F93787" w:rsidRDefault="003B3C4C" w:rsidP="003B3C4C">
      <w:pPr>
        <w:ind w:firstLine="0"/>
        <w:jc w:val="center"/>
        <w:rPr>
          <w:b/>
          <w:sz w:val="24"/>
          <w:szCs w:val="24"/>
        </w:rPr>
      </w:pPr>
      <w:r w:rsidRPr="00F93787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3B3C4C" w:rsidRPr="0066497B" w:rsidRDefault="003B3C4C" w:rsidP="003B3C4C">
      <w:pPr>
        <w:spacing w:before="0" w:line="240" w:lineRule="auto"/>
        <w:ind w:firstLine="0"/>
        <w:jc w:val="center"/>
        <w:rPr>
          <w:sz w:val="24"/>
          <w:szCs w:val="24"/>
        </w:rPr>
      </w:pPr>
      <w:r w:rsidRPr="0066497B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B3C4C" w:rsidRPr="0066497B" w:rsidRDefault="003B3C4C" w:rsidP="003B3C4C">
      <w:pPr>
        <w:spacing w:before="0" w:line="240" w:lineRule="auto"/>
        <w:ind w:firstLine="0"/>
        <w:jc w:val="center"/>
        <w:rPr>
          <w:szCs w:val="24"/>
        </w:rPr>
      </w:pPr>
      <w:r w:rsidRPr="0066497B">
        <w:rPr>
          <w:sz w:val="24"/>
          <w:szCs w:val="24"/>
        </w:rPr>
        <w:t>высшего образования</w:t>
      </w:r>
    </w:p>
    <w:p w:rsidR="003B3C4C" w:rsidRPr="00F93787" w:rsidRDefault="003B3C4C" w:rsidP="003B3C4C">
      <w:pPr>
        <w:ind w:firstLine="0"/>
        <w:contextualSpacing w:val="0"/>
        <w:jc w:val="center"/>
        <w:rPr>
          <w:b/>
          <w:sz w:val="24"/>
          <w:szCs w:val="24"/>
        </w:rPr>
      </w:pPr>
      <w:r w:rsidRPr="00F93787">
        <w:rPr>
          <w:b/>
          <w:sz w:val="24"/>
          <w:szCs w:val="24"/>
        </w:rPr>
        <w:t>«УЛЬЯНОВСКИЙ ГОСУДАРСТВЕННЫЙ ТЕХНИЧЕСКИЙ УНИВЕРСИТЕТ»</w:t>
      </w:r>
    </w:p>
    <w:p w:rsidR="003B3C4C" w:rsidRPr="0066497B" w:rsidRDefault="003B3C4C" w:rsidP="003B3C4C">
      <w:pPr>
        <w:tabs>
          <w:tab w:val="left" w:pos="5103"/>
        </w:tabs>
        <w:ind w:firstLine="0"/>
        <w:contextualSpacing w:val="0"/>
        <w:rPr>
          <w:szCs w:val="24"/>
          <w:u w:val="single"/>
        </w:rPr>
      </w:pPr>
      <w:r w:rsidRPr="0066497B">
        <w:rPr>
          <w:szCs w:val="24"/>
        </w:rPr>
        <w:t>Факультет</w:t>
      </w:r>
      <w:r w:rsidRPr="0066497B">
        <w:rPr>
          <w:b/>
          <w:sz w:val="32"/>
        </w:rPr>
        <w:t xml:space="preserve"> </w:t>
      </w:r>
      <w:r w:rsidRPr="0066497B">
        <w:rPr>
          <w:i/>
          <w:szCs w:val="24"/>
          <w:u w:val="single"/>
        </w:rPr>
        <w:t>ИСТ                                           </w:t>
      </w:r>
      <w:r w:rsidRPr="0066497B">
        <w:rPr>
          <w:szCs w:val="24"/>
        </w:rPr>
        <w:tab/>
        <w:t xml:space="preserve">Кафедра </w:t>
      </w:r>
      <w:r w:rsidRPr="0066497B">
        <w:rPr>
          <w:i/>
          <w:szCs w:val="24"/>
          <w:u w:val="single"/>
        </w:rPr>
        <w:t>ИВК</w:t>
      </w:r>
      <w:r w:rsidRPr="0066497B">
        <w:rPr>
          <w:szCs w:val="24"/>
          <w:u w:val="single"/>
        </w:rPr>
        <w:t>                   </w:t>
      </w:r>
      <w:r w:rsidR="0066497B">
        <w:rPr>
          <w:szCs w:val="24"/>
          <w:u w:val="single"/>
        </w:rPr>
        <w:t>               </w:t>
      </w:r>
      <w:r w:rsidRPr="0066497B">
        <w:rPr>
          <w:szCs w:val="24"/>
          <w:u w:val="single"/>
        </w:rPr>
        <w:t>    </w:t>
      </w:r>
    </w:p>
    <w:p w:rsidR="003B3C4C" w:rsidRPr="0066497B" w:rsidRDefault="005E42E0" w:rsidP="003B3C4C">
      <w:pPr>
        <w:tabs>
          <w:tab w:val="left" w:pos="5103"/>
        </w:tabs>
        <w:spacing w:before="0"/>
        <w:ind w:firstLine="0"/>
        <w:contextualSpacing w:val="0"/>
        <w:rPr>
          <w:i/>
          <w:szCs w:val="24"/>
          <w:u w:val="single"/>
        </w:rPr>
      </w:pPr>
      <w:r w:rsidRPr="0066497B">
        <w:rPr>
          <w:szCs w:val="24"/>
        </w:rPr>
        <w:t xml:space="preserve">Направление подготовки </w:t>
      </w:r>
      <w:r w:rsidRPr="0066497B">
        <w:rPr>
          <w:i/>
          <w:szCs w:val="24"/>
          <w:u w:val="single"/>
        </w:rPr>
        <w:t>информационные системы и технологии              </w:t>
      </w:r>
      <w:r w:rsidR="0066497B">
        <w:rPr>
          <w:i/>
          <w:szCs w:val="24"/>
          <w:u w:val="single"/>
        </w:rPr>
        <w:t>      </w:t>
      </w:r>
    </w:p>
    <w:p w:rsidR="005E42E0" w:rsidRPr="0066497B" w:rsidRDefault="005E42E0" w:rsidP="003B3C4C">
      <w:pPr>
        <w:tabs>
          <w:tab w:val="left" w:pos="5103"/>
        </w:tabs>
        <w:ind w:firstLine="0"/>
        <w:contextualSpacing w:val="0"/>
        <w:rPr>
          <w:szCs w:val="24"/>
        </w:rPr>
      </w:pPr>
    </w:p>
    <w:p w:rsidR="003B3C4C" w:rsidRPr="0066497B" w:rsidRDefault="003B3C4C" w:rsidP="002662D0">
      <w:pPr>
        <w:tabs>
          <w:tab w:val="left" w:pos="5103"/>
        </w:tabs>
        <w:spacing w:line="240" w:lineRule="auto"/>
        <w:ind w:firstLine="0"/>
        <w:contextualSpacing w:val="0"/>
        <w:outlineLvl w:val="0"/>
        <w:rPr>
          <w:szCs w:val="24"/>
        </w:rPr>
      </w:pPr>
      <w:r w:rsidRPr="0066497B">
        <w:rPr>
          <w:szCs w:val="24"/>
        </w:rPr>
        <w:tab/>
      </w:r>
      <w:r w:rsidR="005E42E0" w:rsidRPr="0066497B">
        <w:rPr>
          <w:szCs w:val="24"/>
        </w:rPr>
        <w:t>УТВЕРЖДАЮ</w:t>
      </w:r>
    </w:p>
    <w:p w:rsidR="003B3C4C" w:rsidRPr="0066497B" w:rsidRDefault="003B3C4C" w:rsidP="002662D0">
      <w:pPr>
        <w:tabs>
          <w:tab w:val="left" w:pos="5103"/>
        </w:tabs>
        <w:spacing w:before="0"/>
        <w:ind w:firstLine="0"/>
        <w:contextualSpacing w:val="0"/>
        <w:outlineLvl w:val="0"/>
        <w:rPr>
          <w:szCs w:val="24"/>
        </w:rPr>
      </w:pPr>
      <w:r w:rsidRPr="0066497B">
        <w:rPr>
          <w:szCs w:val="24"/>
        </w:rPr>
        <w:tab/>
        <w:t>Зав. кафедрой</w:t>
      </w:r>
    </w:p>
    <w:p w:rsidR="003B3C4C" w:rsidRPr="0066497B" w:rsidRDefault="003B3C4C" w:rsidP="003B3C4C">
      <w:pPr>
        <w:tabs>
          <w:tab w:val="left" w:pos="5103"/>
        </w:tabs>
        <w:spacing w:before="0" w:line="240" w:lineRule="auto"/>
        <w:ind w:firstLine="0"/>
        <w:contextualSpacing w:val="0"/>
        <w:rPr>
          <w:szCs w:val="24"/>
        </w:rPr>
      </w:pPr>
    </w:p>
    <w:p w:rsidR="003B3C4C" w:rsidRPr="0066497B" w:rsidRDefault="003B3C4C" w:rsidP="003B3C4C">
      <w:pPr>
        <w:tabs>
          <w:tab w:val="left" w:pos="5103"/>
        </w:tabs>
        <w:spacing w:before="0" w:line="240" w:lineRule="auto"/>
        <w:ind w:firstLine="0"/>
        <w:contextualSpacing w:val="0"/>
        <w:rPr>
          <w:szCs w:val="24"/>
        </w:rPr>
      </w:pPr>
      <w:r w:rsidRPr="0066497B">
        <w:rPr>
          <w:szCs w:val="24"/>
        </w:rPr>
        <w:tab/>
      </w:r>
      <w:r w:rsidRPr="0066497B">
        <w:rPr>
          <w:szCs w:val="24"/>
          <w:u w:val="single"/>
        </w:rPr>
        <w:t xml:space="preserve">                       </w:t>
      </w:r>
      <w:r w:rsidRPr="0066497B">
        <w:rPr>
          <w:szCs w:val="24"/>
        </w:rPr>
        <w:t xml:space="preserve">  / </w:t>
      </w:r>
      <w:r w:rsidRPr="0066497B">
        <w:rPr>
          <w:szCs w:val="24"/>
          <w:u w:val="single"/>
        </w:rPr>
        <w:t>                               </w:t>
      </w:r>
      <w:r w:rsidRPr="0066497B">
        <w:rPr>
          <w:szCs w:val="24"/>
        </w:rPr>
        <w:t xml:space="preserve"> /</w:t>
      </w:r>
    </w:p>
    <w:p w:rsidR="003B3C4C" w:rsidRPr="00F93787" w:rsidRDefault="003B3C4C" w:rsidP="0066497B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 w:val="18"/>
          <w:szCs w:val="18"/>
        </w:rPr>
      </w:pPr>
      <w:r w:rsidRPr="00F93787">
        <w:rPr>
          <w:sz w:val="24"/>
          <w:szCs w:val="24"/>
        </w:rPr>
        <w:tab/>
      </w:r>
      <w:r w:rsidRPr="00F93787">
        <w:rPr>
          <w:sz w:val="24"/>
          <w:szCs w:val="24"/>
        </w:rPr>
        <w:tab/>
      </w:r>
      <w:r w:rsidRPr="00F93787">
        <w:rPr>
          <w:sz w:val="18"/>
          <w:szCs w:val="18"/>
        </w:rPr>
        <w:t>подпись</w:t>
      </w:r>
      <w:r w:rsidRPr="00F93787">
        <w:rPr>
          <w:sz w:val="18"/>
          <w:szCs w:val="18"/>
        </w:rPr>
        <w:tab/>
        <w:t>инициалы, фамилия</w:t>
      </w:r>
    </w:p>
    <w:p w:rsidR="003B3C4C" w:rsidRPr="0066497B" w:rsidRDefault="003B3C4C" w:rsidP="003B3C4C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  <w:r w:rsidRPr="0066497B">
        <w:rPr>
          <w:szCs w:val="24"/>
        </w:rPr>
        <w:tab/>
        <w:t>«</w:t>
      </w:r>
      <w:r w:rsidRPr="0066497B">
        <w:rPr>
          <w:szCs w:val="24"/>
          <w:u w:val="single"/>
        </w:rPr>
        <w:t>        </w:t>
      </w:r>
      <w:r w:rsidRPr="0066497B">
        <w:rPr>
          <w:szCs w:val="24"/>
        </w:rPr>
        <w:t xml:space="preserve">» </w:t>
      </w:r>
      <w:r w:rsidRPr="0066497B">
        <w:rPr>
          <w:szCs w:val="24"/>
          <w:u w:val="single"/>
        </w:rPr>
        <w:t>   </w:t>
      </w:r>
      <w:r w:rsidR="0066497B">
        <w:rPr>
          <w:szCs w:val="24"/>
          <w:u w:val="single"/>
        </w:rPr>
        <w:t>       </w:t>
      </w:r>
      <w:r w:rsidRPr="0066497B">
        <w:rPr>
          <w:szCs w:val="24"/>
          <w:u w:val="single"/>
        </w:rPr>
        <w:t>          </w:t>
      </w:r>
      <w:r w:rsidR="0066497B">
        <w:rPr>
          <w:szCs w:val="24"/>
          <w:u w:val="single"/>
        </w:rPr>
        <w:t> </w:t>
      </w:r>
      <w:r w:rsidRPr="0066497B">
        <w:rPr>
          <w:szCs w:val="24"/>
          <w:u w:val="single"/>
        </w:rPr>
        <w:t xml:space="preserve">      </w:t>
      </w:r>
      <w:r w:rsidRPr="0066497B">
        <w:rPr>
          <w:szCs w:val="24"/>
        </w:rPr>
        <w:t xml:space="preserve">  20</w:t>
      </w:r>
      <w:r w:rsidRPr="0066497B">
        <w:rPr>
          <w:szCs w:val="24"/>
          <w:u w:val="single"/>
        </w:rPr>
        <w:t>      </w:t>
      </w:r>
      <w:r w:rsidRPr="0066497B">
        <w:rPr>
          <w:szCs w:val="24"/>
        </w:rPr>
        <w:t xml:space="preserve"> г.</w:t>
      </w:r>
    </w:p>
    <w:p w:rsidR="003B3C4C" w:rsidRPr="0066497B" w:rsidRDefault="003B3C4C" w:rsidP="003B3C4C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</w:p>
    <w:p w:rsidR="003B3C4C" w:rsidRPr="0066497B" w:rsidRDefault="003B3C4C" w:rsidP="003B3C4C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</w:p>
    <w:p w:rsidR="003B3C4C" w:rsidRPr="0066497B" w:rsidRDefault="003B3C4C" w:rsidP="005E42E0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szCs w:val="24"/>
        </w:rPr>
      </w:pPr>
    </w:p>
    <w:p w:rsidR="003B3C4C" w:rsidRDefault="005E42E0" w:rsidP="002662D0">
      <w:pPr>
        <w:tabs>
          <w:tab w:val="left" w:pos="5103"/>
          <w:tab w:val="left" w:pos="5529"/>
          <w:tab w:val="left" w:pos="7371"/>
        </w:tabs>
        <w:spacing w:before="0"/>
        <w:ind w:firstLine="0"/>
        <w:contextualSpacing w:val="0"/>
        <w:jc w:val="center"/>
        <w:outlineLvl w:val="0"/>
        <w:rPr>
          <w:szCs w:val="28"/>
        </w:rPr>
      </w:pPr>
      <w:r w:rsidRPr="005E42E0">
        <w:rPr>
          <w:szCs w:val="28"/>
        </w:rPr>
        <w:t>ЗАДАНИЕ</w:t>
      </w:r>
    </w:p>
    <w:p w:rsidR="005E42E0" w:rsidRDefault="005E42E0" w:rsidP="005E42E0">
      <w:pPr>
        <w:tabs>
          <w:tab w:val="left" w:pos="5103"/>
          <w:tab w:val="left" w:pos="5529"/>
          <w:tab w:val="left" w:pos="7371"/>
        </w:tabs>
        <w:spacing w:before="0"/>
        <w:ind w:firstLine="0"/>
        <w:contextualSpacing w:val="0"/>
        <w:jc w:val="center"/>
        <w:rPr>
          <w:b/>
          <w:szCs w:val="28"/>
        </w:rPr>
      </w:pPr>
      <w:r>
        <w:rPr>
          <w:b/>
          <w:szCs w:val="28"/>
        </w:rPr>
        <w:t>на выпускную квалификационную работу</w:t>
      </w:r>
    </w:p>
    <w:p w:rsidR="005E42E0" w:rsidRPr="00D93D9F" w:rsidRDefault="005E42E0" w:rsidP="00D93D9F">
      <w:pPr>
        <w:tabs>
          <w:tab w:val="left" w:pos="5103"/>
          <w:tab w:val="left" w:pos="5529"/>
          <w:tab w:val="left" w:pos="7371"/>
        </w:tabs>
        <w:spacing w:before="0" w:line="240" w:lineRule="auto"/>
        <w:ind w:firstLine="0"/>
        <w:contextualSpacing w:val="0"/>
        <w:rPr>
          <w:i/>
          <w:szCs w:val="24"/>
          <w:u w:val="single"/>
        </w:rPr>
      </w:pPr>
      <w:r w:rsidRPr="00D93D9F">
        <w:rPr>
          <w:szCs w:val="24"/>
        </w:rPr>
        <w:t xml:space="preserve">обучающемуся </w:t>
      </w:r>
      <w:r w:rsidR="00100D19" w:rsidRPr="00CB7961">
        <w:rPr>
          <w:i/>
          <w:szCs w:val="24"/>
          <w:u w:val="single"/>
        </w:rPr>
        <w:t>Пестрякову Александру</w:t>
      </w:r>
      <w:r w:rsidR="00CB7961" w:rsidRPr="00CB7961">
        <w:rPr>
          <w:i/>
          <w:szCs w:val="24"/>
          <w:u w:val="single"/>
        </w:rPr>
        <w:t xml:space="preserve"> Сергеевичу</w:t>
      </w:r>
      <w:r w:rsidRPr="00CB7961">
        <w:rPr>
          <w:i/>
          <w:szCs w:val="24"/>
          <w:u w:val="single"/>
        </w:rPr>
        <w:t> </w:t>
      </w:r>
      <w:r w:rsidR="00CB7961">
        <w:rPr>
          <w:szCs w:val="24"/>
        </w:rPr>
        <w:t>курса</w:t>
      </w:r>
      <w:r w:rsidRPr="00D93D9F">
        <w:rPr>
          <w:szCs w:val="24"/>
        </w:rPr>
        <w:t xml:space="preserve"> </w:t>
      </w:r>
      <w:r w:rsidRPr="00D93D9F">
        <w:rPr>
          <w:i/>
          <w:szCs w:val="24"/>
          <w:u w:val="single"/>
        </w:rPr>
        <w:t>4</w:t>
      </w:r>
      <w:r w:rsidRPr="00D93D9F">
        <w:rPr>
          <w:i/>
          <w:szCs w:val="24"/>
        </w:rPr>
        <w:t xml:space="preserve"> </w:t>
      </w:r>
      <w:r w:rsidRPr="00D93D9F">
        <w:rPr>
          <w:szCs w:val="24"/>
        </w:rPr>
        <w:t xml:space="preserve">группы </w:t>
      </w:r>
      <w:r w:rsidRPr="00D93D9F">
        <w:rPr>
          <w:i/>
          <w:szCs w:val="24"/>
          <w:u w:val="single"/>
        </w:rPr>
        <w:t>ИСТбд-41</w:t>
      </w:r>
    </w:p>
    <w:p w:rsidR="005E42E0" w:rsidRPr="005E42E0" w:rsidRDefault="005E42E0" w:rsidP="005E42E0">
      <w:pPr>
        <w:tabs>
          <w:tab w:val="left" w:pos="2552"/>
          <w:tab w:val="left" w:pos="5103"/>
          <w:tab w:val="left" w:pos="6096"/>
          <w:tab w:val="left" w:pos="7371"/>
        </w:tabs>
        <w:spacing w:before="0" w:line="240" w:lineRule="auto"/>
        <w:ind w:firstLine="0"/>
        <w:contextualSpacing w:val="0"/>
        <w:rPr>
          <w:sz w:val="18"/>
          <w:szCs w:val="18"/>
        </w:rPr>
      </w:pPr>
      <w:r>
        <w:rPr>
          <w:sz w:val="18"/>
          <w:szCs w:val="18"/>
        </w:rPr>
        <w:tab/>
        <w:t>фамилия, имя, отчество</w:t>
      </w:r>
    </w:p>
    <w:p w:rsidR="005E42E0" w:rsidRPr="00D93D9F" w:rsidRDefault="00D93D9F" w:rsidP="00D93D9F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szCs w:val="28"/>
          <w:u w:val="single"/>
        </w:rPr>
      </w:pPr>
      <w:r w:rsidRPr="00D93D9F">
        <w:rPr>
          <w:szCs w:val="28"/>
        </w:rPr>
        <w:t xml:space="preserve">1. </w:t>
      </w:r>
      <w:r w:rsidR="005E42E0" w:rsidRPr="00D93D9F">
        <w:rPr>
          <w:szCs w:val="28"/>
        </w:rPr>
        <w:t xml:space="preserve">Тема работы </w:t>
      </w:r>
      <w:r w:rsidR="003B3DE7">
        <w:rPr>
          <w:i/>
          <w:szCs w:val="28"/>
          <w:u w:val="single"/>
        </w:rPr>
        <w:t>Онлай</w:t>
      </w:r>
      <w:r w:rsidR="00CB7961">
        <w:rPr>
          <w:i/>
          <w:szCs w:val="28"/>
          <w:u w:val="single"/>
        </w:rPr>
        <w:t xml:space="preserve">н игра </w:t>
      </w:r>
      <w:r w:rsidR="00CB7961">
        <w:rPr>
          <w:i/>
          <w:szCs w:val="28"/>
          <w:u w:val="single"/>
          <w:lang w:val="en-US"/>
        </w:rPr>
        <w:t>PixelTank</w:t>
      </w:r>
      <w:r w:rsidRPr="00D93D9F">
        <w:rPr>
          <w:i/>
          <w:szCs w:val="28"/>
          <w:u w:val="single"/>
        </w:rPr>
        <w:tab/>
      </w:r>
    </w:p>
    <w:p w:rsidR="00D93D9F" w:rsidRPr="00D93D9F" w:rsidRDefault="00D93D9F" w:rsidP="00D93D9F">
      <w:pPr>
        <w:tabs>
          <w:tab w:val="left" w:pos="9072"/>
        </w:tabs>
        <w:ind w:firstLine="0"/>
        <w:rPr>
          <w:szCs w:val="28"/>
          <w:u w:val="single"/>
        </w:rPr>
      </w:pPr>
      <w:r w:rsidRPr="00D93D9F">
        <w:rPr>
          <w:szCs w:val="28"/>
          <w:u w:val="single"/>
        </w:rPr>
        <w:tab/>
      </w:r>
    </w:p>
    <w:p w:rsidR="00D93D9F" w:rsidRPr="00D93D9F" w:rsidRDefault="00D93D9F" w:rsidP="00D93D9F">
      <w:pPr>
        <w:tabs>
          <w:tab w:val="left" w:pos="9072"/>
        </w:tabs>
        <w:ind w:firstLine="0"/>
        <w:rPr>
          <w:sz w:val="24"/>
        </w:rPr>
      </w:pPr>
      <w:r w:rsidRPr="00D93D9F">
        <w:rPr>
          <w:szCs w:val="28"/>
        </w:rPr>
        <w:t xml:space="preserve">утверждена приказом по университету № </w:t>
      </w:r>
      <w:r w:rsidRPr="00D93D9F">
        <w:rPr>
          <w:szCs w:val="28"/>
          <w:u w:val="single"/>
        </w:rPr>
        <w:t>  </w:t>
      </w:r>
      <w:r w:rsidRPr="00D93D9F">
        <w:rPr>
          <w:i/>
          <w:szCs w:val="28"/>
          <w:u w:val="single"/>
        </w:rPr>
        <w:t>620  </w:t>
      </w:r>
      <w:r w:rsidRPr="00D93D9F">
        <w:rPr>
          <w:szCs w:val="28"/>
        </w:rPr>
        <w:t xml:space="preserve"> от «</w:t>
      </w:r>
      <w:r w:rsidRPr="00D93D9F">
        <w:rPr>
          <w:i/>
          <w:szCs w:val="28"/>
          <w:u w:val="single"/>
        </w:rPr>
        <w:t>05</w:t>
      </w:r>
      <w:r w:rsidRPr="00D93D9F">
        <w:rPr>
          <w:szCs w:val="28"/>
        </w:rPr>
        <w:t>» </w:t>
      </w:r>
      <w:r>
        <w:rPr>
          <w:szCs w:val="28"/>
          <w:u w:val="single"/>
        </w:rPr>
        <w:t>   </w:t>
      </w:r>
      <w:r w:rsidRPr="00D93D9F">
        <w:rPr>
          <w:i/>
          <w:szCs w:val="28"/>
          <w:u w:val="single"/>
        </w:rPr>
        <w:t>апреля</w:t>
      </w:r>
      <w:r>
        <w:rPr>
          <w:i/>
          <w:szCs w:val="28"/>
          <w:u w:val="single"/>
        </w:rPr>
        <w:t> </w:t>
      </w:r>
      <w:r w:rsidRPr="00D93D9F">
        <w:rPr>
          <w:i/>
          <w:szCs w:val="28"/>
          <w:u w:val="single"/>
        </w:rPr>
        <w:t>    </w:t>
      </w:r>
      <w:r w:rsidRPr="00D93D9F">
        <w:rPr>
          <w:szCs w:val="28"/>
        </w:rPr>
        <w:t xml:space="preserve"> 20</w:t>
      </w:r>
      <w:r>
        <w:rPr>
          <w:i/>
          <w:szCs w:val="28"/>
          <w:u w:val="single"/>
        </w:rPr>
        <w:t> 18</w:t>
      </w:r>
      <w:r w:rsidRPr="00D93D9F">
        <w:rPr>
          <w:szCs w:val="28"/>
        </w:rPr>
        <w:t xml:space="preserve"> г.</w:t>
      </w:r>
    </w:p>
    <w:p w:rsidR="00590C8D" w:rsidRDefault="0066497B" w:rsidP="005E42E0">
      <w:pPr>
        <w:suppressAutoHyphens w:val="0"/>
        <w:spacing w:before="0" w:line="240" w:lineRule="auto"/>
        <w:ind w:firstLine="0"/>
        <w:contextualSpacing w:val="0"/>
        <w:jc w:val="left"/>
      </w:pPr>
      <w:r>
        <w:t>2. Срок сдачи обучающимся законченной работы</w:t>
      </w:r>
      <w:r w:rsidR="00590C8D" w:rsidRPr="00590C8D">
        <w:t xml:space="preserve"> </w:t>
      </w:r>
      <w:r>
        <w:t xml:space="preserve"> «</w:t>
      </w:r>
      <w:r>
        <w:rPr>
          <w:i/>
          <w:u w:val="single"/>
        </w:rPr>
        <w:t>16</w:t>
      </w:r>
      <w:r>
        <w:t xml:space="preserve">» </w:t>
      </w:r>
      <w:r w:rsidR="00590C8D">
        <w:rPr>
          <w:i/>
          <w:u w:val="single"/>
          <w:lang w:val="en-US"/>
        </w:rPr>
        <w:t>    </w:t>
      </w:r>
      <w:r>
        <w:rPr>
          <w:i/>
          <w:u w:val="single"/>
        </w:rPr>
        <w:t>июня</w:t>
      </w:r>
      <w:r w:rsidR="00590C8D">
        <w:rPr>
          <w:i/>
          <w:u w:val="single"/>
          <w:lang w:val="en-US"/>
        </w:rPr>
        <w:t>        </w:t>
      </w:r>
      <w:r w:rsidR="00590C8D" w:rsidRPr="00590C8D">
        <w:rPr>
          <w:i/>
        </w:rPr>
        <w:t xml:space="preserve"> </w:t>
      </w:r>
      <w:r w:rsidR="00590C8D" w:rsidRPr="00590C8D">
        <w:t>20</w:t>
      </w:r>
      <w:r w:rsidR="00590C8D">
        <w:rPr>
          <w:u w:val="single"/>
          <w:lang w:val="en-US"/>
        </w:rPr>
        <w:t> </w:t>
      </w:r>
      <w:r w:rsidR="00590C8D" w:rsidRPr="00590C8D">
        <w:rPr>
          <w:i/>
          <w:u w:val="single"/>
        </w:rPr>
        <w:t>18</w:t>
      </w:r>
      <w:r w:rsidR="00590C8D">
        <w:t xml:space="preserve"> г.</w:t>
      </w:r>
    </w:p>
    <w:p w:rsidR="00CB7961" w:rsidRDefault="00590C8D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t xml:space="preserve">3. Исходные данные к работе </w:t>
      </w:r>
      <w:r>
        <w:rPr>
          <w:i/>
          <w:u w:val="single"/>
        </w:rPr>
        <w:t xml:space="preserve">создать </w:t>
      </w:r>
      <w:r w:rsidR="00CB7961">
        <w:rPr>
          <w:i/>
          <w:u w:val="single"/>
        </w:rPr>
        <w:t>онлайин игру с простым и</w:t>
      </w:r>
      <w:r w:rsidR="00CB7961">
        <w:rPr>
          <w:i/>
          <w:u w:val="single"/>
        </w:rPr>
        <w:tab/>
        <w:t xml:space="preserve"> </w:t>
      </w:r>
    </w:p>
    <w:p w:rsidR="00CB7961" w:rsidRDefault="00CB7961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>интуитивно понятным интрефейсом. Обеспечить сетевое</w:t>
      </w:r>
      <w:r>
        <w:rPr>
          <w:i/>
          <w:u w:val="single"/>
        </w:rPr>
        <w:tab/>
        <w:t xml:space="preserve"> </w:t>
      </w:r>
    </w:p>
    <w:p w:rsidR="00CB7961" w:rsidRDefault="00CB7961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>взаимодействие между пользователями. Реализовать искусственых</w:t>
      </w:r>
      <w:r w:rsidR="007A6F91">
        <w:rPr>
          <w:i/>
          <w:u w:val="single"/>
        </w:rPr>
        <w:tab/>
      </w:r>
      <w:r>
        <w:rPr>
          <w:i/>
          <w:u w:val="single"/>
        </w:rPr>
        <w:t xml:space="preserve"> </w:t>
      </w:r>
    </w:p>
    <w:p w:rsidR="007A6F91" w:rsidRDefault="00CB7961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 xml:space="preserve">игроков для поддержания </w:t>
      </w:r>
      <w:r w:rsidR="007A6F91">
        <w:rPr>
          <w:i/>
          <w:u w:val="single"/>
        </w:rPr>
        <w:t>игрового взаимодействия. Реализовать таблицу</w:t>
      </w:r>
      <w:r w:rsidR="007A6F91">
        <w:rPr>
          <w:i/>
          <w:u w:val="single"/>
        </w:rPr>
        <w:tab/>
      </w:r>
    </w:p>
    <w:p w:rsidR="007A6F91" w:rsidRDefault="007A6F91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>лидеров игры для создания соревновательного характера игры.</w:t>
      </w:r>
      <w:r>
        <w:rPr>
          <w:i/>
          <w:u w:val="single"/>
        </w:rPr>
        <w:tab/>
      </w:r>
    </w:p>
    <w:p w:rsidR="007A6F91" w:rsidRDefault="007A6F91" w:rsidP="002662D0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outlineLvl w:val="0"/>
        <w:rPr>
          <w:i/>
          <w:u w:val="single"/>
        </w:rPr>
      </w:pPr>
      <w:r>
        <w:rPr>
          <w:i/>
          <w:u w:val="single"/>
        </w:rPr>
        <w:t>Для игрового разнообразия создать несколько типов техники.</w:t>
      </w:r>
      <w:r>
        <w:rPr>
          <w:i/>
          <w:u w:val="single"/>
        </w:rPr>
        <w:tab/>
      </w:r>
    </w:p>
    <w:p w:rsidR="007A6F91" w:rsidRDefault="007A6F91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ab/>
      </w:r>
    </w:p>
    <w:p w:rsidR="007A6F91" w:rsidRDefault="007A6F91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ab/>
      </w:r>
    </w:p>
    <w:p w:rsidR="00BA2CCC" w:rsidRDefault="00BA2CCC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ab/>
      </w:r>
    </w:p>
    <w:p w:rsidR="00BA2CCC" w:rsidRDefault="00BA2CCC" w:rsidP="00590C8D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t xml:space="preserve">4. Содержание пояснительной записки </w:t>
      </w:r>
      <w:r>
        <w:rPr>
          <w:i/>
          <w:u w:val="single"/>
        </w:rPr>
        <w:t>техническое задание,</w:t>
      </w:r>
      <w:r>
        <w:rPr>
          <w:i/>
          <w:u w:val="single"/>
        </w:rPr>
        <w:tab/>
      </w:r>
    </w:p>
    <w:p w:rsidR="00BA2CCC" w:rsidRDefault="00BA2CCC" w:rsidP="00590C8D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>информационное, алгоритмическое, программное обеспечение системы;</w:t>
      </w:r>
      <w:r>
        <w:rPr>
          <w:i/>
          <w:u w:val="single"/>
        </w:rPr>
        <w:tab/>
      </w:r>
    </w:p>
    <w:p w:rsidR="00BA2CCC" w:rsidRDefault="00BA2CCC" w:rsidP="00590C8D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>тестирование системы</w:t>
      </w:r>
      <w:r>
        <w:rPr>
          <w:i/>
          <w:u w:val="single"/>
        </w:rPr>
        <w:tab/>
      </w:r>
    </w:p>
    <w:p w:rsidR="00BA2CCC" w:rsidRDefault="00BA2CCC" w:rsidP="00590C8D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ab/>
      </w:r>
    </w:p>
    <w:p w:rsidR="00CB7961" w:rsidRPr="00CB7961" w:rsidRDefault="00BA2CCC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t xml:space="preserve">5. Перечень графического материала (чертежей) </w:t>
      </w:r>
      <w:r w:rsidR="00CB7961">
        <w:rPr>
          <w:i/>
          <w:u w:val="single"/>
          <w:lang w:val="en-US"/>
        </w:rPr>
        <w:t>c</w:t>
      </w:r>
      <w:r w:rsidR="00CB7961" w:rsidRPr="00CB7961">
        <w:rPr>
          <w:i/>
          <w:u w:val="single"/>
        </w:rPr>
        <w:t>хема алгоритма</w:t>
      </w:r>
      <w:r w:rsidR="00CB7961">
        <w:rPr>
          <w:i/>
          <w:u w:val="single"/>
        </w:rPr>
        <w:tab/>
      </w:r>
    </w:p>
    <w:p w:rsidR="00BA2CCC" w:rsidRDefault="00CB7961" w:rsidP="00CB7961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 w:rsidRPr="00CB7961">
        <w:rPr>
          <w:i/>
          <w:u w:val="single"/>
        </w:rPr>
        <w:t>игрового цикла,</w:t>
      </w:r>
      <w:r w:rsidR="00B626C6">
        <w:rPr>
          <w:i/>
          <w:u w:val="single"/>
        </w:rPr>
        <w:t xml:space="preserve"> </w:t>
      </w:r>
      <w:r w:rsidR="00A43E96">
        <w:rPr>
          <w:i/>
          <w:u w:val="single"/>
        </w:rPr>
        <w:t>с</w:t>
      </w:r>
      <w:r>
        <w:rPr>
          <w:i/>
          <w:u w:val="single"/>
        </w:rPr>
        <w:t>хема алгоритма</w:t>
      </w:r>
      <w:r w:rsidRPr="00CB7961">
        <w:rPr>
          <w:i/>
          <w:u w:val="single"/>
        </w:rPr>
        <w:t xml:space="preserve"> серверного цикла</w:t>
      </w:r>
      <w:r w:rsidR="00BA2CCC">
        <w:rPr>
          <w:i/>
          <w:u w:val="single"/>
        </w:rPr>
        <w:tab/>
      </w:r>
    </w:p>
    <w:p w:rsidR="00BA2CCC" w:rsidRDefault="00BA2CCC" w:rsidP="00590C8D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  <w:rPr>
          <w:i/>
          <w:u w:val="single"/>
        </w:rPr>
      </w:pPr>
      <w:r>
        <w:rPr>
          <w:i/>
          <w:u w:val="single"/>
        </w:rPr>
        <w:tab/>
      </w:r>
    </w:p>
    <w:p w:rsidR="00D747B9" w:rsidRDefault="00D747B9" w:rsidP="00D747B9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</w:pPr>
      <w:r>
        <w:lastRenderedPageBreak/>
        <w:t xml:space="preserve">6. Календарный график работы на весь период (с указанием сроков </w:t>
      </w:r>
      <w:r>
        <w:tab/>
      </w:r>
    </w:p>
    <w:p w:rsidR="00BA2CCC" w:rsidRDefault="00D747B9" w:rsidP="00D747B9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</w:pPr>
      <w:r>
        <w:t>выполнения и содержания отдельных этапов)</w:t>
      </w:r>
    </w:p>
    <w:p w:rsidR="00D747B9" w:rsidRPr="006D6DC5" w:rsidRDefault="00D747B9" w:rsidP="00590C8D">
      <w:pPr>
        <w:tabs>
          <w:tab w:val="left" w:pos="9072"/>
        </w:tabs>
        <w:suppressAutoHyphens w:val="0"/>
        <w:spacing w:before="0" w:line="240" w:lineRule="auto"/>
        <w:ind w:firstLine="0"/>
        <w:contextualSpacing w:val="0"/>
        <w:jc w:val="left"/>
      </w:pP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857"/>
        <w:gridCol w:w="6089"/>
        <w:gridCol w:w="2274"/>
      </w:tblGrid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№ этапа</w:t>
            </w: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Содержание этапа</w:t>
            </w: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Срок</w:t>
            </w:r>
          </w:p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выполнения</w:t>
            </w: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P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  <w:r w:rsidRPr="006E1678">
              <w:rPr>
                <w:i/>
              </w:rPr>
              <w:t>1</w:t>
            </w:r>
          </w:p>
        </w:tc>
        <w:tc>
          <w:tcPr>
            <w:tcW w:w="6089" w:type="dxa"/>
            <w:vAlign w:val="center"/>
          </w:tcPr>
          <w:p w:rsidR="006E1678" w:rsidRP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 w:rsidRPr="006E1678">
              <w:rPr>
                <w:i/>
              </w:rPr>
              <w:t xml:space="preserve">Проектирование </w:t>
            </w:r>
            <w:r>
              <w:rPr>
                <w:i/>
              </w:rPr>
              <w:t xml:space="preserve">реализация и </w:t>
            </w:r>
            <w:r w:rsidRPr="006E1678">
              <w:rPr>
                <w:i/>
              </w:rPr>
              <w:t>системы</w:t>
            </w:r>
          </w:p>
        </w:tc>
        <w:tc>
          <w:tcPr>
            <w:tcW w:w="2274" w:type="dxa"/>
            <w:vAlign w:val="center"/>
          </w:tcPr>
          <w:p w:rsidR="006E1678" w:rsidRP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04.06.2018</w:t>
            </w: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P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89" w:type="dxa"/>
            <w:vAlign w:val="center"/>
          </w:tcPr>
          <w:p w:rsidR="006E1678" w:rsidRP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Написание пояснительной записки</w:t>
            </w: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07.06.2018</w:t>
            </w: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Создание чертежей</w:t>
            </w: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09.06.2018</w:t>
            </w: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Прохождение нормоконтроля</w:t>
            </w: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13.06.2018</w:t>
            </w: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Защита</w:t>
            </w:r>
          </w:p>
        </w:tc>
        <w:tc>
          <w:tcPr>
            <w:tcW w:w="2274" w:type="dxa"/>
            <w:vAlign w:val="center"/>
          </w:tcPr>
          <w:p w:rsidR="006E1678" w:rsidRDefault="00A43E96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  <w:r>
              <w:rPr>
                <w:i/>
              </w:rPr>
              <w:t>19</w:t>
            </w:r>
            <w:r w:rsidR="006E1678">
              <w:rPr>
                <w:i/>
              </w:rPr>
              <w:t>.06.2018</w:t>
            </w: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  <w:tr w:rsidR="006E1678" w:rsidTr="006E1678">
        <w:tc>
          <w:tcPr>
            <w:tcW w:w="85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  <w:rPr>
                <w:i/>
              </w:rPr>
            </w:pPr>
          </w:p>
        </w:tc>
        <w:tc>
          <w:tcPr>
            <w:tcW w:w="6089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  <w:tc>
          <w:tcPr>
            <w:tcW w:w="2274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left"/>
              <w:rPr>
                <w:i/>
              </w:rPr>
            </w:pPr>
          </w:p>
        </w:tc>
      </w:tr>
    </w:tbl>
    <w:p w:rsidR="00590C8D" w:rsidRDefault="00590C8D" w:rsidP="005E42E0">
      <w:pPr>
        <w:suppressAutoHyphens w:val="0"/>
        <w:spacing w:before="0" w:line="240" w:lineRule="auto"/>
        <w:ind w:firstLine="0"/>
        <w:contextualSpacing w:val="0"/>
        <w:jc w:val="left"/>
      </w:pPr>
    </w:p>
    <w:p w:rsidR="006E1678" w:rsidRDefault="006E1678" w:rsidP="005E42E0">
      <w:pPr>
        <w:suppressAutoHyphens w:val="0"/>
        <w:spacing w:before="0" w:line="240" w:lineRule="auto"/>
        <w:ind w:firstLine="0"/>
        <w:contextualSpacing w:val="0"/>
        <w:jc w:val="left"/>
      </w:pPr>
      <w:r>
        <w:t>7. Консультанты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2835"/>
        <w:gridCol w:w="1418"/>
        <w:gridCol w:w="1417"/>
      </w:tblGrid>
      <w:tr w:rsidR="006E1678" w:rsidTr="008113D2">
        <w:tc>
          <w:tcPr>
            <w:tcW w:w="3544" w:type="dxa"/>
            <w:vMerge w:val="restart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Раздел</w:t>
            </w:r>
          </w:p>
        </w:tc>
        <w:tc>
          <w:tcPr>
            <w:tcW w:w="2835" w:type="dxa"/>
            <w:vMerge w:val="restart"/>
            <w:vAlign w:val="center"/>
          </w:tcPr>
          <w:p w:rsidR="006E1678" w:rsidRP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Ф</w:t>
            </w:r>
            <w:r>
              <w:rPr>
                <w:lang w:val="en-US"/>
              </w:rPr>
              <w:t xml:space="preserve">.И.О. </w:t>
            </w:r>
            <w:r w:rsidRPr="006E1678">
              <w:t>консультанта</w:t>
            </w:r>
          </w:p>
        </w:tc>
        <w:tc>
          <w:tcPr>
            <w:tcW w:w="2835" w:type="dxa"/>
            <w:gridSpan w:val="2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Подпись, дата</w:t>
            </w:r>
          </w:p>
        </w:tc>
      </w:tr>
      <w:tr w:rsidR="006E1678" w:rsidTr="008113D2">
        <w:tc>
          <w:tcPr>
            <w:tcW w:w="3544" w:type="dxa"/>
            <w:vMerge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</w:p>
        </w:tc>
        <w:tc>
          <w:tcPr>
            <w:tcW w:w="1418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задание выдал</w:t>
            </w:r>
          </w:p>
        </w:tc>
        <w:tc>
          <w:tcPr>
            <w:tcW w:w="1417" w:type="dxa"/>
            <w:vAlign w:val="center"/>
          </w:tcPr>
          <w:p w:rsidR="006E1678" w:rsidRDefault="006E1678" w:rsidP="006E1678">
            <w:pPr>
              <w:suppressAutoHyphens w:val="0"/>
              <w:spacing w:before="0" w:line="240" w:lineRule="auto"/>
              <w:ind w:firstLine="0"/>
              <w:contextualSpacing w:val="0"/>
              <w:jc w:val="center"/>
            </w:pPr>
            <w:r>
              <w:t>задание принял</w:t>
            </w:r>
          </w:p>
        </w:tc>
      </w:tr>
      <w:tr w:rsidR="006E1678" w:rsidTr="008113D2">
        <w:tc>
          <w:tcPr>
            <w:tcW w:w="3544" w:type="dxa"/>
          </w:tcPr>
          <w:p w:rsidR="006E1678" w:rsidRDefault="006E1678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2835" w:type="dxa"/>
          </w:tcPr>
          <w:p w:rsidR="006E1678" w:rsidRDefault="006E1678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8" w:type="dxa"/>
          </w:tcPr>
          <w:p w:rsidR="006E1678" w:rsidRDefault="006E1678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7" w:type="dxa"/>
          </w:tcPr>
          <w:p w:rsidR="006E1678" w:rsidRDefault="006E1678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</w:tr>
      <w:tr w:rsidR="008113D2" w:rsidTr="008113D2">
        <w:tc>
          <w:tcPr>
            <w:tcW w:w="3544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2835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8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7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</w:tr>
      <w:tr w:rsidR="008113D2" w:rsidTr="008113D2">
        <w:tc>
          <w:tcPr>
            <w:tcW w:w="3544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2835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8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7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</w:tr>
      <w:tr w:rsidR="008113D2" w:rsidTr="008113D2">
        <w:tc>
          <w:tcPr>
            <w:tcW w:w="3544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2835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8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7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</w:tr>
      <w:tr w:rsidR="008113D2" w:rsidTr="008113D2">
        <w:tc>
          <w:tcPr>
            <w:tcW w:w="3544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2835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8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7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</w:tr>
      <w:tr w:rsidR="008113D2" w:rsidTr="008113D2">
        <w:tc>
          <w:tcPr>
            <w:tcW w:w="3544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2835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8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  <w:tc>
          <w:tcPr>
            <w:tcW w:w="1417" w:type="dxa"/>
          </w:tcPr>
          <w:p w:rsidR="008113D2" w:rsidRDefault="008113D2" w:rsidP="005E42E0">
            <w:pPr>
              <w:suppressAutoHyphens w:val="0"/>
              <w:spacing w:before="0" w:line="240" w:lineRule="auto"/>
              <w:ind w:firstLine="0"/>
              <w:contextualSpacing w:val="0"/>
              <w:jc w:val="left"/>
            </w:pPr>
          </w:p>
        </w:tc>
      </w:tr>
    </w:tbl>
    <w:p w:rsidR="008113D2" w:rsidRDefault="008113D2" w:rsidP="005E42E0">
      <w:pPr>
        <w:suppressAutoHyphens w:val="0"/>
        <w:spacing w:before="0" w:line="240" w:lineRule="auto"/>
        <w:ind w:firstLine="0"/>
        <w:contextualSpacing w:val="0"/>
        <w:jc w:val="left"/>
      </w:pPr>
    </w:p>
    <w:p w:rsidR="008113D2" w:rsidRDefault="008113D2" w:rsidP="005E42E0">
      <w:pPr>
        <w:suppressAutoHyphens w:val="0"/>
        <w:spacing w:before="0" w:line="240" w:lineRule="auto"/>
        <w:ind w:firstLine="0"/>
        <w:contextualSpacing w:val="0"/>
        <w:jc w:val="left"/>
      </w:pPr>
      <w:r>
        <w:t>8. Дата выдачи задания «</w:t>
      </w:r>
      <w:r>
        <w:rPr>
          <w:u w:val="single"/>
        </w:rPr>
        <w:t>     </w:t>
      </w:r>
      <w:r>
        <w:t xml:space="preserve">» </w:t>
      </w:r>
      <w:r>
        <w:rPr>
          <w:u w:val="single"/>
        </w:rPr>
        <w:t>                           </w:t>
      </w:r>
      <w:r>
        <w:t xml:space="preserve">  20</w:t>
      </w:r>
      <w:r>
        <w:rPr>
          <w:u w:val="single"/>
        </w:rPr>
        <w:t>     </w:t>
      </w:r>
      <w:r>
        <w:t xml:space="preserve"> г.</w:t>
      </w:r>
    </w:p>
    <w:p w:rsidR="008113D2" w:rsidRDefault="008113D2" w:rsidP="005E42E0">
      <w:pPr>
        <w:suppressAutoHyphens w:val="0"/>
        <w:spacing w:before="0" w:line="240" w:lineRule="auto"/>
        <w:ind w:firstLine="0"/>
        <w:contextualSpacing w:val="0"/>
        <w:jc w:val="left"/>
      </w:pPr>
    </w:p>
    <w:p w:rsidR="008113D2" w:rsidRDefault="008113D2" w:rsidP="005E42E0">
      <w:pPr>
        <w:suppressAutoHyphens w:val="0"/>
        <w:spacing w:before="0" w:line="240" w:lineRule="auto"/>
        <w:ind w:firstLine="0"/>
        <w:contextualSpacing w:val="0"/>
        <w:jc w:val="left"/>
      </w:pPr>
      <w:r>
        <w:t xml:space="preserve">Руководитель </w:t>
      </w:r>
      <w:r>
        <w:rPr>
          <w:i/>
          <w:u w:val="single"/>
        </w:rPr>
        <w:t>доцент каф. ИВК, к.т.н., доцент</w:t>
      </w:r>
      <w:r>
        <w:rPr>
          <w:i/>
        </w:rPr>
        <w:t xml:space="preserve">  </w:t>
      </w:r>
      <w:r>
        <w:rPr>
          <w:u w:val="single"/>
        </w:rPr>
        <w:t>                </w:t>
      </w:r>
      <w:r>
        <w:t xml:space="preserve"> / </w:t>
      </w:r>
      <w:r>
        <w:rPr>
          <w:i/>
          <w:u w:val="single"/>
        </w:rPr>
        <w:t>В. М. Кандаулов</w:t>
      </w:r>
      <w:r>
        <w:t xml:space="preserve"> /</w:t>
      </w:r>
    </w:p>
    <w:p w:rsidR="008113D2" w:rsidRDefault="008113D2" w:rsidP="008113D2">
      <w:pPr>
        <w:tabs>
          <w:tab w:val="left" w:pos="2127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  <w:r>
        <w:rPr>
          <w:sz w:val="18"/>
          <w:szCs w:val="18"/>
        </w:rPr>
        <w:tab/>
        <w:t>должность, ученая степень, ученое звание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:rsidR="008113D2" w:rsidRDefault="008113D2" w:rsidP="008113D2">
      <w:pPr>
        <w:tabs>
          <w:tab w:val="left" w:pos="2127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Cs w:val="18"/>
        </w:rPr>
      </w:pPr>
    </w:p>
    <w:p w:rsidR="008113D2" w:rsidRDefault="008113D2" w:rsidP="008113D2">
      <w:pPr>
        <w:tabs>
          <w:tab w:val="left" w:pos="2127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Cs w:val="18"/>
        </w:rPr>
      </w:pPr>
      <w:r>
        <w:rPr>
          <w:szCs w:val="18"/>
        </w:rPr>
        <w:t xml:space="preserve">Задание принял к исполнению </w:t>
      </w:r>
      <w:r>
        <w:rPr>
          <w:szCs w:val="18"/>
          <w:u w:val="single"/>
        </w:rPr>
        <w:t>                </w:t>
      </w:r>
      <w:r>
        <w:rPr>
          <w:szCs w:val="18"/>
        </w:rPr>
        <w:t xml:space="preserve"> / </w:t>
      </w:r>
      <w:r>
        <w:rPr>
          <w:szCs w:val="18"/>
          <w:u w:val="single"/>
        </w:rPr>
        <w:t>  </w:t>
      </w:r>
      <w:r w:rsidR="00AA7B41">
        <w:rPr>
          <w:i/>
          <w:szCs w:val="18"/>
          <w:u w:val="single"/>
        </w:rPr>
        <w:t>Пестряков А.С.</w:t>
      </w:r>
      <w:r>
        <w:rPr>
          <w:i/>
          <w:szCs w:val="18"/>
          <w:u w:val="single"/>
        </w:rPr>
        <w:t>   </w:t>
      </w:r>
      <w:r>
        <w:rPr>
          <w:i/>
          <w:szCs w:val="18"/>
        </w:rPr>
        <w:t xml:space="preserve"> </w:t>
      </w:r>
      <w:r>
        <w:rPr>
          <w:szCs w:val="18"/>
        </w:rPr>
        <w:t>/</w:t>
      </w:r>
    </w:p>
    <w:p w:rsidR="00303AB1" w:rsidRDefault="008113D2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подпись</w:t>
      </w:r>
      <w:r w:rsidR="006F1787">
        <w:rPr>
          <w:sz w:val="18"/>
          <w:szCs w:val="18"/>
        </w:rPr>
        <w:tab/>
        <w:t>инициалы, фамилия</w:t>
      </w: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  <w:rPr>
          <w:sz w:val="18"/>
          <w:szCs w:val="18"/>
        </w:rPr>
      </w:pPr>
    </w:p>
    <w:p w:rsidR="00B17F4C" w:rsidRPr="00B17F4C" w:rsidRDefault="00B17F4C" w:rsidP="002662D0">
      <w:pPr>
        <w:jc w:val="center"/>
        <w:outlineLvl w:val="0"/>
        <w:rPr>
          <w:b/>
          <w:sz w:val="32"/>
          <w:szCs w:val="32"/>
        </w:rPr>
      </w:pPr>
      <w:r w:rsidRPr="00B17F4C">
        <w:rPr>
          <w:b/>
          <w:sz w:val="32"/>
          <w:szCs w:val="32"/>
        </w:rPr>
        <w:lastRenderedPageBreak/>
        <w:t>АННОТАЦИЯ</w:t>
      </w:r>
    </w:p>
    <w:p w:rsidR="00B17F4C" w:rsidRPr="00EC0FFC" w:rsidRDefault="00B17F4C" w:rsidP="00B17F4C">
      <w:pPr>
        <w:pStyle w:val="af0"/>
        <w:spacing w:line="360" w:lineRule="auto"/>
        <w:rPr>
          <w:sz w:val="28"/>
          <w:szCs w:val="28"/>
        </w:rPr>
      </w:pPr>
      <w:r w:rsidRPr="00EC0FFC">
        <w:rPr>
          <w:b/>
          <w:sz w:val="28"/>
          <w:szCs w:val="28"/>
        </w:rPr>
        <w:t>Выпускная квалификационная работа</w:t>
      </w:r>
      <w:r w:rsidRPr="00EC0FFC">
        <w:rPr>
          <w:sz w:val="28"/>
          <w:szCs w:val="28"/>
        </w:rPr>
        <w:t xml:space="preserve"> </w:t>
      </w:r>
      <w:r>
        <w:rPr>
          <w:sz w:val="28"/>
          <w:szCs w:val="28"/>
        </w:rPr>
        <w:t>Пестрякова Александра Сергеевича</w:t>
      </w:r>
      <w:r w:rsidRPr="00EC0FFC">
        <w:rPr>
          <w:sz w:val="28"/>
          <w:szCs w:val="28"/>
        </w:rPr>
        <w:t xml:space="preserve"> по теме «</w:t>
      </w:r>
      <w:r>
        <w:rPr>
          <w:sz w:val="28"/>
          <w:szCs w:val="28"/>
        </w:rPr>
        <w:t xml:space="preserve">Онлайн игра </w:t>
      </w:r>
      <w:r>
        <w:rPr>
          <w:sz w:val="28"/>
          <w:szCs w:val="28"/>
          <w:lang w:val="en-US"/>
        </w:rPr>
        <w:t>PixelTank</w:t>
      </w:r>
      <w:r>
        <w:rPr>
          <w:sz w:val="28"/>
          <w:szCs w:val="28"/>
        </w:rPr>
        <w:t>». Руково</w:t>
      </w:r>
      <w:r w:rsidRPr="00EC0FFC">
        <w:rPr>
          <w:sz w:val="28"/>
          <w:szCs w:val="28"/>
        </w:rPr>
        <w:t xml:space="preserve">дитель </w:t>
      </w:r>
      <w:r>
        <w:rPr>
          <w:sz w:val="28"/>
          <w:szCs w:val="28"/>
        </w:rPr>
        <w:t>Кандаулов Валерий Михайлович</w:t>
      </w:r>
      <w:r w:rsidRPr="00EC0FFC">
        <w:rPr>
          <w:sz w:val="28"/>
          <w:szCs w:val="28"/>
        </w:rPr>
        <w:t>. Защищена на каф</w:t>
      </w:r>
      <w:r>
        <w:rPr>
          <w:sz w:val="28"/>
          <w:szCs w:val="28"/>
        </w:rPr>
        <w:t>едре «Измери</w:t>
      </w:r>
      <w:r w:rsidRPr="00EC0FFC">
        <w:rPr>
          <w:sz w:val="28"/>
          <w:szCs w:val="28"/>
        </w:rPr>
        <w:t>тельно-вычисл</w:t>
      </w:r>
      <w:r>
        <w:rPr>
          <w:sz w:val="28"/>
          <w:szCs w:val="28"/>
        </w:rPr>
        <w:t>ительные комплексы» УлГТУ в 2018</w:t>
      </w:r>
      <w:r w:rsidRPr="00EC0FFC">
        <w:rPr>
          <w:sz w:val="28"/>
          <w:szCs w:val="28"/>
        </w:rPr>
        <w:t xml:space="preserve"> году. </w:t>
      </w:r>
    </w:p>
    <w:p w:rsidR="00B17F4C" w:rsidRDefault="00B17F4C" w:rsidP="00B17F4C">
      <w:pPr>
        <w:pStyle w:val="af0"/>
        <w:spacing w:line="360" w:lineRule="auto"/>
        <w:rPr>
          <w:sz w:val="28"/>
          <w:szCs w:val="28"/>
        </w:rPr>
      </w:pPr>
      <w:r w:rsidRPr="00EC0FFC">
        <w:rPr>
          <w:b/>
          <w:sz w:val="28"/>
          <w:szCs w:val="28"/>
        </w:rPr>
        <w:t>Пояснительная записка</w:t>
      </w:r>
      <w:r w:rsidR="002662D0">
        <w:rPr>
          <w:sz w:val="28"/>
          <w:szCs w:val="28"/>
        </w:rPr>
        <w:t>: 1</w:t>
      </w:r>
      <w:r w:rsidR="002662D0" w:rsidRPr="002662D0">
        <w:rPr>
          <w:sz w:val="28"/>
          <w:szCs w:val="28"/>
        </w:rPr>
        <w:t>15</w:t>
      </w:r>
      <w:bookmarkStart w:id="2" w:name="_GoBack"/>
      <w:bookmarkEnd w:id="2"/>
      <w:r>
        <w:rPr>
          <w:sz w:val="28"/>
          <w:szCs w:val="28"/>
        </w:rPr>
        <w:t xml:space="preserve"> с., </w:t>
      </w:r>
      <w:r w:rsidRPr="00C0321A">
        <w:rPr>
          <w:sz w:val="28"/>
          <w:szCs w:val="28"/>
        </w:rPr>
        <w:t>6</w:t>
      </w:r>
      <w:r>
        <w:rPr>
          <w:sz w:val="28"/>
          <w:szCs w:val="28"/>
        </w:rPr>
        <w:t xml:space="preserve"> разд., 3 прил., 24 рис., 18 табл., </w:t>
      </w:r>
      <w:r w:rsidRPr="00C0321A">
        <w:rPr>
          <w:sz w:val="28"/>
          <w:szCs w:val="28"/>
        </w:rPr>
        <w:t>15</w:t>
      </w:r>
      <w:r w:rsidRPr="00EC0FFC">
        <w:rPr>
          <w:sz w:val="28"/>
          <w:szCs w:val="28"/>
        </w:rPr>
        <w:t xml:space="preserve"> ист. </w:t>
      </w:r>
      <w:r w:rsidRPr="00C0321A">
        <w:rPr>
          <w:b/>
          <w:sz w:val="28"/>
          <w:szCs w:val="28"/>
        </w:rPr>
        <w:t>Ключевые слова</w:t>
      </w:r>
      <w:r w:rsidRPr="00EC0FF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онлайн игра, </w:t>
      </w:r>
      <w:r>
        <w:rPr>
          <w:sz w:val="28"/>
          <w:szCs w:val="28"/>
          <w:lang w:val="en-US"/>
        </w:rPr>
        <w:t>PixelTank</w:t>
      </w:r>
      <w:r>
        <w:rPr>
          <w:sz w:val="28"/>
          <w:szCs w:val="28"/>
        </w:rPr>
        <w:t>, танки</w:t>
      </w:r>
      <w:r w:rsidRPr="00C032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игра, </w:t>
      </w:r>
      <w:r>
        <w:rPr>
          <w:sz w:val="28"/>
          <w:szCs w:val="28"/>
          <w:lang w:val="en-US"/>
        </w:rPr>
        <w:t>javascript</w:t>
      </w:r>
      <w:r w:rsidRPr="00C0321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canvas</w:t>
      </w:r>
      <w:r w:rsidRPr="00EE147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B17F4C" w:rsidRPr="00BD5523" w:rsidRDefault="00B17F4C" w:rsidP="00B17F4C">
      <w:pPr>
        <w:pStyle w:val="af0"/>
        <w:spacing w:line="360" w:lineRule="auto"/>
        <w:rPr>
          <w:sz w:val="28"/>
          <w:szCs w:val="28"/>
        </w:rPr>
      </w:pPr>
      <w:r w:rsidRPr="00CF4724">
        <w:rPr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                 </w:t>
      </w:r>
      <w:r w:rsidRPr="00EE147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     </w:t>
      </w:r>
      <w:r>
        <w:rPr>
          <w:sz w:val="28"/>
          <w:szCs w:val="28"/>
          <w:lang w:val="en-US"/>
        </w:rPr>
        <w:t>html</w:t>
      </w:r>
      <w:r w:rsidRPr="00BD5523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node</w:t>
      </w:r>
      <w:r w:rsidRPr="00BD552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BD55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socket</w:t>
      </w:r>
      <w:r w:rsidRPr="00BD552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BD55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websocket</w:t>
      </w:r>
      <w:r w:rsidRPr="00BD55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BD55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workers</w:t>
      </w:r>
      <w:r w:rsidRPr="00BD5523">
        <w:rPr>
          <w:sz w:val="28"/>
          <w:szCs w:val="28"/>
        </w:rPr>
        <w:t xml:space="preserve">. </w:t>
      </w:r>
    </w:p>
    <w:p w:rsidR="00B17F4C" w:rsidRPr="00EE147E" w:rsidRDefault="00B17F4C" w:rsidP="00B17F4C">
      <w:pPr>
        <w:pStyle w:val="af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Онлайн игра предназначен для любителей игр. Имеет приятный интрефейс и незатейливое управление. Главной особенность игры является простая и понятная механика игры не требующего глубокого понимания процессов игры. Игра реализована средствами языка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Node</w:t>
      </w:r>
      <w:r w:rsidRPr="001A45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, как интерпретатора. Состоит из трех подсистем</w:t>
      </w:r>
      <w:r w:rsidRPr="00EE147E">
        <w:rPr>
          <w:sz w:val="28"/>
          <w:szCs w:val="28"/>
        </w:rPr>
        <w:t>:</w:t>
      </w:r>
      <w:r w:rsidRPr="00EE147E">
        <w:t xml:space="preserve"> </w:t>
      </w:r>
      <w:r w:rsidRPr="00EE147E">
        <w:rPr>
          <w:sz w:val="28"/>
          <w:szCs w:val="28"/>
        </w:rPr>
        <w:t>«Сервер», «Клиент», «Искусственные пользователи».</w:t>
      </w:r>
      <w:r w:rsidRPr="001A45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Основной подсистемой является </w:t>
      </w:r>
      <w:r w:rsidRPr="00EE147E">
        <w:rPr>
          <w:sz w:val="28"/>
          <w:szCs w:val="28"/>
        </w:rPr>
        <w:t>«Сервер»</w:t>
      </w:r>
      <w:r>
        <w:rPr>
          <w:sz w:val="28"/>
          <w:szCs w:val="28"/>
        </w:rPr>
        <w:t xml:space="preserve">, который обрабатывает множество соединений от подсистем </w:t>
      </w:r>
      <w:r w:rsidRPr="00EE147E">
        <w:rPr>
          <w:sz w:val="28"/>
          <w:szCs w:val="28"/>
        </w:rPr>
        <w:t>«Клиент»</w:t>
      </w:r>
      <w:r>
        <w:rPr>
          <w:sz w:val="28"/>
          <w:szCs w:val="28"/>
        </w:rPr>
        <w:t xml:space="preserve"> и</w:t>
      </w:r>
      <w:r w:rsidRPr="00EE147E">
        <w:rPr>
          <w:sz w:val="28"/>
          <w:szCs w:val="28"/>
        </w:rPr>
        <w:t xml:space="preserve"> «Искусственные пользователи».</w:t>
      </w:r>
    </w:p>
    <w:bookmarkEnd w:id="0"/>
    <w:bookmarkEnd w:id="1"/>
    <w:p w:rsidR="00B17F4C" w:rsidRDefault="00B17F4C" w:rsidP="006F1787">
      <w:pPr>
        <w:tabs>
          <w:tab w:val="left" w:pos="2127"/>
          <w:tab w:val="left" w:pos="3969"/>
          <w:tab w:val="left" w:pos="5245"/>
          <w:tab w:val="left" w:pos="6096"/>
          <w:tab w:val="left" w:pos="7371"/>
        </w:tabs>
        <w:suppressAutoHyphens w:val="0"/>
        <w:spacing w:before="0" w:line="240" w:lineRule="auto"/>
        <w:ind w:firstLine="0"/>
        <w:contextualSpacing w:val="0"/>
        <w:jc w:val="left"/>
      </w:pPr>
    </w:p>
    <w:sectPr w:rsidR="00B17F4C" w:rsidSect="00AA7B41">
      <w:pgSz w:w="11906" w:h="16838" w:code="9"/>
      <w:pgMar w:top="1134" w:right="567" w:bottom="1134" w:left="1701" w:header="0" w:footer="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9B3" w:rsidRDefault="00DC39B3" w:rsidP="00DD5EB6">
      <w:pPr>
        <w:spacing w:line="240" w:lineRule="auto"/>
      </w:pPr>
      <w:r>
        <w:separator/>
      </w:r>
    </w:p>
  </w:endnote>
  <w:endnote w:type="continuationSeparator" w:id="0">
    <w:p w:rsidR="00DC39B3" w:rsidRDefault="00DC39B3" w:rsidP="00DD5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ГОСТ тип А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9B3" w:rsidRDefault="00DC39B3" w:rsidP="00DD5EB6">
      <w:pPr>
        <w:spacing w:line="240" w:lineRule="auto"/>
      </w:pPr>
      <w:r>
        <w:separator/>
      </w:r>
    </w:p>
  </w:footnote>
  <w:footnote w:type="continuationSeparator" w:id="0">
    <w:p w:rsidR="00DC39B3" w:rsidRDefault="00DC39B3" w:rsidP="00DD5E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742C0A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 w15:restartNumberingAfterBreak="0">
    <w:nsid w:val="192B3C5A"/>
    <w:multiLevelType w:val="multilevel"/>
    <w:tmpl w:val="4650F8E2"/>
    <w:lvl w:ilvl="0">
      <w:start w:val="1"/>
      <w:numFmt w:val="decimal"/>
      <w:pStyle w:val="012"/>
      <w:lvlText w:val="%1."/>
      <w:lvlJc w:val="center"/>
      <w:pPr>
        <w:ind w:left="992" w:hanging="28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2E07B3D"/>
    <w:multiLevelType w:val="hybridMultilevel"/>
    <w:tmpl w:val="75F4715A"/>
    <w:lvl w:ilvl="0" w:tplc="E774CBB6">
      <w:start w:val="1"/>
      <w:numFmt w:val="bullet"/>
      <w:pStyle w:val="a0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433510F7"/>
    <w:multiLevelType w:val="multilevel"/>
    <w:tmpl w:val="C5E43BE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pStyle w:val="2"/>
      <w:lvlText w:val="%1.%2"/>
      <w:lvlJc w:val="left"/>
      <w:pPr>
        <w:ind w:left="5019" w:hanging="624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077" w:hanging="1077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531" w:hanging="1531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268" w:hanging="22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9E61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359EB"/>
    <w:multiLevelType w:val="hybridMultilevel"/>
    <w:tmpl w:val="EE1ADA54"/>
    <w:lvl w:ilvl="0" w:tplc="4BE85FE6">
      <w:start w:val="1"/>
      <w:numFmt w:val="bullet"/>
      <w:pStyle w:val="011"/>
      <w:suff w:val="space"/>
      <w:lvlText w:val=""/>
      <w:lvlJc w:val="left"/>
      <w:pPr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EB6"/>
    <w:rsid w:val="00000FBD"/>
    <w:rsid w:val="000108AE"/>
    <w:rsid w:val="00011C15"/>
    <w:rsid w:val="00014D0B"/>
    <w:rsid w:val="00015B61"/>
    <w:rsid w:val="00015D2F"/>
    <w:rsid w:val="0002123B"/>
    <w:rsid w:val="00026C17"/>
    <w:rsid w:val="000272AC"/>
    <w:rsid w:val="0003184B"/>
    <w:rsid w:val="000347AD"/>
    <w:rsid w:val="00035AC3"/>
    <w:rsid w:val="00036E09"/>
    <w:rsid w:val="000402EF"/>
    <w:rsid w:val="00042418"/>
    <w:rsid w:val="00043A19"/>
    <w:rsid w:val="00043CB6"/>
    <w:rsid w:val="00045D45"/>
    <w:rsid w:val="00046479"/>
    <w:rsid w:val="000552EA"/>
    <w:rsid w:val="00055FD4"/>
    <w:rsid w:val="000614E3"/>
    <w:rsid w:val="00061BC2"/>
    <w:rsid w:val="00061C15"/>
    <w:rsid w:val="00061D48"/>
    <w:rsid w:val="0006752C"/>
    <w:rsid w:val="00070A51"/>
    <w:rsid w:val="00070E13"/>
    <w:rsid w:val="0007445F"/>
    <w:rsid w:val="00077E1F"/>
    <w:rsid w:val="0008689F"/>
    <w:rsid w:val="00086C28"/>
    <w:rsid w:val="000A098D"/>
    <w:rsid w:val="000A1982"/>
    <w:rsid w:val="000A2D66"/>
    <w:rsid w:val="000A2EB6"/>
    <w:rsid w:val="000A317A"/>
    <w:rsid w:val="000A3B10"/>
    <w:rsid w:val="000A3E41"/>
    <w:rsid w:val="000A5769"/>
    <w:rsid w:val="000B6E1B"/>
    <w:rsid w:val="000C1856"/>
    <w:rsid w:val="000C4CC9"/>
    <w:rsid w:val="000C6383"/>
    <w:rsid w:val="000C69BF"/>
    <w:rsid w:val="000C74A2"/>
    <w:rsid w:val="000D000A"/>
    <w:rsid w:val="000D46D0"/>
    <w:rsid w:val="000F3B2A"/>
    <w:rsid w:val="000F6A83"/>
    <w:rsid w:val="00100599"/>
    <w:rsid w:val="00100D19"/>
    <w:rsid w:val="0010607D"/>
    <w:rsid w:val="00113CB3"/>
    <w:rsid w:val="001147CC"/>
    <w:rsid w:val="00116597"/>
    <w:rsid w:val="0011694E"/>
    <w:rsid w:val="001177B7"/>
    <w:rsid w:val="00117ADB"/>
    <w:rsid w:val="00123D27"/>
    <w:rsid w:val="00124DB2"/>
    <w:rsid w:val="0012701F"/>
    <w:rsid w:val="00130684"/>
    <w:rsid w:val="00140EA8"/>
    <w:rsid w:val="00141815"/>
    <w:rsid w:val="0014293B"/>
    <w:rsid w:val="00143EAF"/>
    <w:rsid w:val="00147C4F"/>
    <w:rsid w:val="00151791"/>
    <w:rsid w:val="001602AB"/>
    <w:rsid w:val="00160BAA"/>
    <w:rsid w:val="001626D3"/>
    <w:rsid w:val="00166065"/>
    <w:rsid w:val="0017040F"/>
    <w:rsid w:val="00176B24"/>
    <w:rsid w:val="001770E1"/>
    <w:rsid w:val="001850C4"/>
    <w:rsid w:val="00186B1F"/>
    <w:rsid w:val="00190A50"/>
    <w:rsid w:val="001912DA"/>
    <w:rsid w:val="001A13D4"/>
    <w:rsid w:val="001A3030"/>
    <w:rsid w:val="001A49FF"/>
    <w:rsid w:val="001B33B0"/>
    <w:rsid w:val="001B3AE5"/>
    <w:rsid w:val="001B4E29"/>
    <w:rsid w:val="001B66F9"/>
    <w:rsid w:val="001B7C32"/>
    <w:rsid w:val="001C05A5"/>
    <w:rsid w:val="001C340E"/>
    <w:rsid w:val="001C5AB6"/>
    <w:rsid w:val="001D7306"/>
    <w:rsid w:val="001D738D"/>
    <w:rsid w:val="001F20B0"/>
    <w:rsid w:val="001F3578"/>
    <w:rsid w:val="001F35BA"/>
    <w:rsid w:val="001F5F1F"/>
    <w:rsid w:val="001F703A"/>
    <w:rsid w:val="002037DF"/>
    <w:rsid w:val="00205EB1"/>
    <w:rsid w:val="00206A18"/>
    <w:rsid w:val="0021078F"/>
    <w:rsid w:val="002233DF"/>
    <w:rsid w:val="00224014"/>
    <w:rsid w:val="00226A5C"/>
    <w:rsid w:val="00226B84"/>
    <w:rsid w:val="00227222"/>
    <w:rsid w:val="002302A4"/>
    <w:rsid w:val="00233A58"/>
    <w:rsid w:val="002340B9"/>
    <w:rsid w:val="0023524D"/>
    <w:rsid w:val="00235428"/>
    <w:rsid w:val="00235538"/>
    <w:rsid w:val="00235B37"/>
    <w:rsid w:val="00240611"/>
    <w:rsid w:val="002437AF"/>
    <w:rsid w:val="00244566"/>
    <w:rsid w:val="002454A8"/>
    <w:rsid w:val="00245B20"/>
    <w:rsid w:val="00250F61"/>
    <w:rsid w:val="00251E8D"/>
    <w:rsid w:val="0025399C"/>
    <w:rsid w:val="00254348"/>
    <w:rsid w:val="00255A1B"/>
    <w:rsid w:val="00255B15"/>
    <w:rsid w:val="00255DBF"/>
    <w:rsid w:val="00262B4F"/>
    <w:rsid w:val="00262BB3"/>
    <w:rsid w:val="00263F68"/>
    <w:rsid w:val="002662D0"/>
    <w:rsid w:val="00267EB7"/>
    <w:rsid w:val="0027014F"/>
    <w:rsid w:val="00270D10"/>
    <w:rsid w:val="002723C5"/>
    <w:rsid w:val="00272FDA"/>
    <w:rsid w:val="00276B6D"/>
    <w:rsid w:val="0028340F"/>
    <w:rsid w:val="00283482"/>
    <w:rsid w:val="00284CB0"/>
    <w:rsid w:val="00285DCB"/>
    <w:rsid w:val="0028754E"/>
    <w:rsid w:val="00291F99"/>
    <w:rsid w:val="00293785"/>
    <w:rsid w:val="002943B9"/>
    <w:rsid w:val="002A04AF"/>
    <w:rsid w:val="002A434A"/>
    <w:rsid w:val="002B0BD8"/>
    <w:rsid w:val="002B175E"/>
    <w:rsid w:val="002B24D0"/>
    <w:rsid w:val="002B2633"/>
    <w:rsid w:val="002C0DE5"/>
    <w:rsid w:val="002C0FB7"/>
    <w:rsid w:val="002C36C9"/>
    <w:rsid w:val="002C3D5C"/>
    <w:rsid w:val="002C5A7F"/>
    <w:rsid w:val="002E4998"/>
    <w:rsid w:val="002F53A9"/>
    <w:rsid w:val="002F65FC"/>
    <w:rsid w:val="002F6E27"/>
    <w:rsid w:val="00303AB1"/>
    <w:rsid w:val="0030418D"/>
    <w:rsid w:val="00305BFD"/>
    <w:rsid w:val="00306BD4"/>
    <w:rsid w:val="0031149C"/>
    <w:rsid w:val="00312BB4"/>
    <w:rsid w:val="003132A8"/>
    <w:rsid w:val="00314BD7"/>
    <w:rsid w:val="00316505"/>
    <w:rsid w:val="00317293"/>
    <w:rsid w:val="003174D1"/>
    <w:rsid w:val="00317880"/>
    <w:rsid w:val="003203F5"/>
    <w:rsid w:val="00320C69"/>
    <w:rsid w:val="003210A4"/>
    <w:rsid w:val="00322C27"/>
    <w:rsid w:val="00323926"/>
    <w:rsid w:val="00351710"/>
    <w:rsid w:val="00354631"/>
    <w:rsid w:val="00365428"/>
    <w:rsid w:val="00373FB1"/>
    <w:rsid w:val="0037551D"/>
    <w:rsid w:val="0037551E"/>
    <w:rsid w:val="00377286"/>
    <w:rsid w:val="003774D4"/>
    <w:rsid w:val="00377D1C"/>
    <w:rsid w:val="003832A0"/>
    <w:rsid w:val="00383454"/>
    <w:rsid w:val="003839B9"/>
    <w:rsid w:val="00385A95"/>
    <w:rsid w:val="00387E95"/>
    <w:rsid w:val="00392509"/>
    <w:rsid w:val="00392879"/>
    <w:rsid w:val="003A0D1C"/>
    <w:rsid w:val="003A19D5"/>
    <w:rsid w:val="003A5699"/>
    <w:rsid w:val="003B22E1"/>
    <w:rsid w:val="003B3C4C"/>
    <w:rsid w:val="003B3DE7"/>
    <w:rsid w:val="003B4DEC"/>
    <w:rsid w:val="003B4F1F"/>
    <w:rsid w:val="003B561B"/>
    <w:rsid w:val="003B60F8"/>
    <w:rsid w:val="003B6472"/>
    <w:rsid w:val="003D035B"/>
    <w:rsid w:val="003D05E1"/>
    <w:rsid w:val="003D33D9"/>
    <w:rsid w:val="003D37B4"/>
    <w:rsid w:val="003E09EA"/>
    <w:rsid w:val="003E35C6"/>
    <w:rsid w:val="003E4B0E"/>
    <w:rsid w:val="003E7652"/>
    <w:rsid w:val="003F00AB"/>
    <w:rsid w:val="003F2179"/>
    <w:rsid w:val="003F2925"/>
    <w:rsid w:val="004038CC"/>
    <w:rsid w:val="0041015F"/>
    <w:rsid w:val="00413403"/>
    <w:rsid w:val="004167B4"/>
    <w:rsid w:val="00416F98"/>
    <w:rsid w:val="00417230"/>
    <w:rsid w:val="00424390"/>
    <w:rsid w:val="00431782"/>
    <w:rsid w:val="0043686B"/>
    <w:rsid w:val="00453AC7"/>
    <w:rsid w:val="004542C0"/>
    <w:rsid w:val="0045547F"/>
    <w:rsid w:val="00457C91"/>
    <w:rsid w:val="00463182"/>
    <w:rsid w:val="004661E4"/>
    <w:rsid w:val="00466BF8"/>
    <w:rsid w:val="00470C48"/>
    <w:rsid w:val="00476CB6"/>
    <w:rsid w:val="00480A29"/>
    <w:rsid w:val="00483A57"/>
    <w:rsid w:val="004850DF"/>
    <w:rsid w:val="004912EA"/>
    <w:rsid w:val="00492500"/>
    <w:rsid w:val="004941FF"/>
    <w:rsid w:val="00495765"/>
    <w:rsid w:val="004A090D"/>
    <w:rsid w:val="004A2A2D"/>
    <w:rsid w:val="004A759D"/>
    <w:rsid w:val="004B596D"/>
    <w:rsid w:val="004C37A9"/>
    <w:rsid w:val="004C552B"/>
    <w:rsid w:val="004C64AC"/>
    <w:rsid w:val="004D1923"/>
    <w:rsid w:val="004D60DC"/>
    <w:rsid w:val="004D6320"/>
    <w:rsid w:val="004E2609"/>
    <w:rsid w:val="004E3A3D"/>
    <w:rsid w:val="004F3A43"/>
    <w:rsid w:val="004F4B89"/>
    <w:rsid w:val="00501111"/>
    <w:rsid w:val="00503B41"/>
    <w:rsid w:val="00505C63"/>
    <w:rsid w:val="0051010E"/>
    <w:rsid w:val="00514B42"/>
    <w:rsid w:val="00516200"/>
    <w:rsid w:val="00516540"/>
    <w:rsid w:val="00516708"/>
    <w:rsid w:val="00517D49"/>
    <w:rsid w:val="00532750"/>
    <w:rsid w:val="005330D1"/>
    <w:rsid w:val="00536C56"/>
    <w:rsid w:val="00542A15"/>
    <w:rsid w:val="005435B2"/>
    <w:rsid w:val="0054473F"/>
    <w:rsid w:val="00544872"/>
    <w:rsid w:val="005576E9"/>
    <w:rsid w:val="005603B0"/>
    <w:rsid w:val="00562FFF"/>
    <w:rsid w:val="00564AFA"/>
    <w:rsid w:val="00580AFD"/>
    <w:rsid w:val="00580E7C"/>
    <w:rsid w:val="00590A79"/>
    <w:rsid w:val="00590C8D"/>
    <w:rsid w:val="005957C8"/>
    <w:rsid w:val="005A0867"/>
    <w:rsid w:val="005A4742"/>
    <w:rsid w:val="005C068C"/>
    <w:rsid w:val="005C3209"/>
    <w:rsid w:val="005C4FF3"/>
    <w:rsid w:val="005C5414"/>
    <w:rsid w:val="005C7E81"/>
    <w:rsid w:val="005D1572"/>
    <w:rsid w:val="005D1A83"/>
    <w:rsid w:val="005E006D"/>
    <w:rsid w:val="005E42E0"/>
    <w:rsid w:val="005F1968"/>
    <w:rsid w:val="005F2323"/>
    <w:rsid w:val="005F3287"/>
    <w:rsid w:val="00600EE3"/>
    <w:rsid w:val="006017CC"/>
    <w:rsid w:val="006030D3"/>
    <w:rsid w:val="006044FA"/>
    <w:rsid w:val="006159A2"/>
    <w:rsid w:val="00615B74"/>
    <w:rsid w:val="00622700"/>
    <w:rsid w:val="00622C83"/>
    <w:rsid w:val="0062560D"/>
    <w:rsid w:val="006306DC"/>
    <w:rsid w:val="006355A9"/>
    <w:rsid w:val="006401CD"/>
    <w:rsid w:val="00642715"/>
    <w:rsid w:val="00642C3C"/>
    <w:rsid w:val="00643F0D"/>
    <w:rsid w:val="006440E4"/>
    <w:rsid w:val="00646FF0"/>
    <w:rsid w:val="006473E0"/>
    <w:rsid w:val="00657AD3"/>
    <w:rsid w:val="0066497B"/>
    <w:rsid w:val="00666817"/>
    <w:rsid w:val="006672F1"/>
    <w:rsid w:val="00671495"/>
    <w:rsid w:val="00674D79"/>
    <w:rsid w:val="0068069C"/>
    <w:rsid w:val="00682814"/>
    <w:rsid w:val="00683389"/>
    <w:rsid w:val="006839BA"/>
    <w:rsid w:val="006862C7"/>
    <w:rsid w:val="00687C2F"/>
    <w:rsid w:val="006A3401"/>
    <w:rsid w:val="006A3645"/>
    <w:rsid w:val="006A47B9"/>
    <w:rsid w:val="006A7EA2"/>
    <w:rsid w:val="006B28F8"/>
    <w:rsid w:val="006B50E1"/>
    <w:rsid w:val="006B56E6"/>
    <w:rsid w:val="006C31A3"/>
    <w:rsid w:val="006C325A"/>
    <w:rsid w:val="006C4760"/>
    <w:rsid w:val="006C4B8F"/>
    <w:rsid w:val="006C64ED"/>
    <w:rsid w:val="006C746A"/>
    <w:rsid w:val="006C7BA0"/>
    <w:rsid w:val="006D361A"/>
    <w:rsid w:val="006D4201"/>
    <w:rsid w:val="006D6DC5"/>
    <w:rsid w:val="006E1678"/>
    <w:rsid w:val="006E4186"/>
    <w:rsid w:val="006E5A85"/>
    <w:rsid w:val="006E7892"/>
    <w:rsid w:val="006F1787"/>
    <w:rsid w:val="006F214A"/>
    <w:rsid w:val="006F3062"/>
    <w:rsid w:val="006F3F63"/>
    <w:rsid w:val="007028E1"/>
    <w:rsid w:val="0070388E"/>
    <w:rsid w:val="0070513C"/>
    <w:rsid w:val="00710054"/>
    <w:rsid w:val="00711D5E"/>
    <w:rsid w:val="00712619"/>
    <w:rsid w:val="00717A90"/>
    <w:rsid w:val="00720946"/>
    <w:rsid w:val="00725090"/>
    <w:rsid w:val="007275DE"/>
    <w:rsid w:val="00732B33"/>
    <w:rsid w:val="00733870"/>
    <w:rsid w:val="007343C7"/>
    <w:rsid w:val="00735F08"/>
    <w:rsid w:val="0074406B"/>
    <w:rsid w:val="00744BAB"/>
    <w:rsid w:val="007478E3"/>
    <w:rsid w:val="0075241B"/>
    <w:rsid w:val="0075357C"/>
    <w:rsid w:val="007539A3"/>
    <w:rsid w:val="00754AC5"/>
    <w:rsid w:val="00757F5A"/>
    <w:rsid w:val="007655FA"/>
    <w:rsid w:val="00771DE8"/>
    <w:rsid w:val="007741AD"/>
    <w:rsid w:val="00781733"/>
    <w:rsid w:val="0078297A"/>
    <w:rsid w:val="00783A7C"/>
    <w:rsid w:val="00785AF5"/>
    <w:rsid w:val="00786194"/>
    <w:rsid w:val="007947B3"/>
    <w:rsid w:val="007A2DAF"/>
    <w:rsid w:val="007A5CD2"/>
    <w:rsid w:val="007A6CDF"/>
    <w:rsid w:val="007A6F91"/>
    <w:rsid w:val="007B24A3"/>
    <w:rsid w:val="007B4047"/>
    <w:rsid w:val="007B5C97"/>
    <w:rsid w:val="007B74E6"/>
    <w:rsid w:val="007C3268"/>
    <w:rsid w:val="007C5747"/>
    <w:rsid w:val="007C7EE9"/>
    <w:rsid w:val="007D19DF"/>
    <w:rsid w:val="007D4DCF"/>
    <w:rsid w:val="007D6853"/>
    <w:rsid w:val="007D6ABD"/>
    <w:rsid w:val="007E0180"/>
    <w:rsid w:val="007E5F2C"/>
    <w:rsid w:val="007E6344"/>
    <w:rsid w:val="007E69E4"/>
    <w:rsid w:val="007F1FA6"/>
    <w:rsid w:val="007F2C97"/>
    <w:rsid w:val="007F3187"/>
    <w:rsid w:val="007F5034"/>
    <w:rsid w:val="00805BC6"/>
    <w:rsid w:val="00806860"/>
    <w:rsid w:val="00810D1A"/>
    <w:rsid w:val="008113A7"/>
    <w:rsid w:val="008113D2"/>
    <w:rsid w:val="00814583"/>
    <w:rsid w:val="0081795F"/>
    <w:rsid w:val="00825988"/>
    <w:rsid w:val="0083177B"/>
    <w:rsid w:val="00832A6F"/>
    <w:rsid w:val="00833444"/>
    <w:rsid w:val="00840CEF"/>
    <w:rsid w:val="00841723"/>
    <w:rsid w:val="00842682"/>
    <w:rsid w:val="008478A9"/>
    <w:rsid w:val="00850D33"/>
    <w:rsid w:val="00852B64"/>
    <w:rsid w:val="00852C62"/>
    <w:rsid w:val="00853B9A"/>
    <w:rsid w:val="00856785"/>
    <w:rsid w:val="0085720C"/>
    <w:rsid w:val="008624EE"/>
    <w:rsid w:val="00867674"/>
    <w:rsid w:val="00871010"/>
    <w:rsid w:val="00872074"/>
    <w:rsid w:val="00876582"/>
    <w:rsid w:val="008766B1"/>
    <w:rsid w:val="008767D3"/>
    <w:rsid w:val="00890B61"/>
    <w:rsid w:val="008914DE"/>
    <w:rsid w:val="008935B8"/>
    <w:rsid w:val="00893A7A"/>
    <w:rsid w:val="00894ED6"/>
    <w:rsid w:val="00895180"/>
    <w:rsid w:val="00895D8E"/>
    <w:rsid w:val="008A6250"/>
    <w:rsid w:val="008B01E4"/>
    <w:rsid w:val="008B0814"/>
    <w:rsid w:val="008B18EF"/>
    <w:rsid w:val="008B2895"/>
    <w:rsid w:val="008B3F63"/>
    <w:rsid w:val="008B4681"/>
    <w:rsid w:val="008C1F42"/>
    <w:rsid w:val="008C491F"/>
    <w:rsid w:val="008D1FE2"/>
    <w:rsid w:val="008D7E7A"/>
    <w:rsid w:val="008E3C72"/>
    <w:rsid w:val="008E69D9"/>
    <w:rsid w:val="00900A94"/>
    <w:rsid w:val="00901BC1"/>
    <w:rsid w:val="00903635"/>
    <w:rsid w:val="009111BD"/>
    <w:rsid w:val="009137FB"/>
    <w:rsid w:val="00913A91"/>
    <w:rsid w:val="009179F8"/>
    <w:rsid w:val="00923548"/>
    <w:rsid w:val="00926408"/>
    <w:rsid w:val="00926EE1"/>
    <w:rsid w:val="00926F96"/>
    <w:rsid w:val="00930B5D"/>
    <w:rsid w:val="009363ED"/>
    <w:rsid w:val="009437B1"/>
    <w:rsid w:val="009510B5"/>
    <w:rsid w:val="0096344B"/>
    <w:rsid w:val="00963999"/>
    <w:rsid w:val="00974D31"/>
    <w:rsid w:val="0097751A"/>
    <w:rsid w:val="009779A0"/>
    <w:rsid w:val="0098040F"/>
    <w:rsid w:val="0098493F"/>
    <w:rsid w:val="00984E61"/>
    <w:rsid w:val="0099223C"/>
    <w:rsid w:val="0099733C"/>
    <w:rsid w:val="009A16B4"/>
    <w:rsid w:val="009A538F"/>
    <w:rsid w:val="009A53FC"/>
    <w:rsid w:val="009B267B"/>
    <w:rsid w:val="009B35E1"/>
    <w:rsid w:val="009B56A8"/>
    <w:rsid w:val="009B7E39"/>
    <w:rsid w:val="009C1765"/>
    <w:rsid w:val="009C2938"/>
    <w:rsid w:val="009C3E91"/>
    <w:rsid w:val="009C63F6"/>
    <w:rsid w:val="009C76E0"/>
    <w:rsid w:val="009D2421"/>
    <w:rsid w:val="009D256F"/>
    <w:rsid w:val="009D2A73"/>
    <w:rsid w:val="009E2DCD"/>
    <w:rsid w:val="009E3907"/>
    <w:rsid w:val="009E6860"/>
    <w:rsid w:val="009E74F9"/>
    <w:rsid w:val="009F05CA"/>
    <w:rsid w:val="009F560E"/>
    <w:rsid w:val="00A053D8"/>
    <w:rsid w:val="00A05747"/>
    <w:rsid w:val="00A1180B"/>
    <w:rsid w:val="00A11B50"/>
    <w:rsid w:val="00A133FD"/>
    <w:rsid w:val="00A145FA"/>
    <w:rsid w:val="00A20DE7"/>
    <w:rsid w:val="00A213BB"/>
    <w:rsid w:val="00A32945"/>
    <w:rsid w:val="00A365F9"/>
    <w:rsid w:val="00A40579"/>
    <w:rsid w:val="00A43E96"/>
    <w:rsid w:val="00A4523C"/>
    <w:rsid w:val="00A47B38"/>
    <w:rsid w:val="00A5062A"/>
    <w:rsid w:val="00A51F4C"/>
    <w:rsid w:val="00A51FB0"/>
    <w:rsid w:val="00A53601"/>
    <w:rsid w:val="00A610FD"/>
    <w:rsid w:val="00A61155"/>
    <w:rsid w:val="00A61342"/>
    <w:rsid w:val="00A7201B"/>
    <w:rsid w:val="00A72E77"/>
    <w:rsid w:val="00A732A0"/>
    <w:rsid w:val="00A772F6"/>
    <w:rsid w:val="00A81710"/>
    <w:rsid w:val="00A8332E"/>
    <w:rsid w:val="00A83D29"/>
    <w:rsid w:val="00A86B5B"/>
    <w:rsid w:val="00A9267C"/>
    <w:rsid w:val="00AA6A57"/>
    <w:rsid w:val="00AA7B41"/>
    <w:rsid w:val="00AB0E31"/>
    <w:rsid w:val="00AB3586"/>
    <w:rsid w:val="00AC15B1"/>
    <w:rsid w:val="00AC4DC4"/>
    <w:rsid w:val="00AC4DF8"/>
    <w:rsid w:val="00AC68A2"/>
    <w:rsid w:val="00AD0EF2"/>
    <w:rsid w:val="00AD1C77"/>
    <w:rsid w:val="00AD5E3C"/>
    <w:rsid w:val="00AD6421"/>
    <w:rsid w:val="00AD6A51"/>
    <w:rsid w:val="00AE0411"/>
    <w:rsid w:val="00AE08F4"/>
    <w:rsid w:val="00AE169D"/>
    <w:rsid w:val="00AE5174"/>
    <w:rsid w:val="00AF114E"/>
    <w:rsid w:val="00AF3B21"/>
    <w:rsid w:val="00AF4DFD"/>
    <w:rsid w:val="00AF5309"/>
    <w:rsid w:val="00B00904"/>
    <w:rsid w:val="00B02395"/>
    <w:rsid w:val="00B033D9"/>
    <w:rsid w:val="00B072DA"/>
    <w:rsid w:val="00B14B0B"/>
    <w:rsid w:val="00B176B5"/>
    <w:rsid w:val="00B17F4C"/>
    <w:rsid w:val="00B21DB3"/>
    <w:rsid w:val="00B2229A"/>
    <w:rsid w:val="00B26FCA"/>
    <w:rsid w:val="00B318F7"/>
    <w:rsid w:val="00B34EDB"/>
    <w:rsid w:val="00B42A4F"/>
    <w:rsid w:val="00B45E7B"/>
    <w:rsid w:val="00B45EEB"/>
    <w:rsid w:val="00B51261"/>
    <w:rsid w:val="00B52286"/>
    <w:rsid w:val="00B54AC6"/>
    <w:rsid w:val="00B563A3"/>
    <w:rsid w:val="00B571FC"/>
    <w:rsid w:val="00B626C6"/>
    <w:rsid w:val="00B64D1D"/>
    <w:rsid w:val="00B65C84"/>
    <w:rsid w:val="00B67BF1"/>
    <w:rsid w:val="00B77F46"/>
    <w:rsid w:val="00B82EDB"/>
    <w:rsid w:val="00B82F81"/>
    <w:rsid w:val="00B8350B"/>
    <w:rsid w:val="00B8385A"/>
    <w:rsid w:val="00B9108D"/>
    <w:rsid w:val="00B92C5B"/>
    <w:rsid w:val="00B946ED"/>
    <w:rsid w:val="00B950ED"/>
    <w:rsid w:val="00B95502"/>
    <w:rsid w:val="00B95852"/>
    <w:rsid w:val="00BA2731"/>
    <w:rsid w:val="00BA2CCC"/>
    <w:rsid w:val="00BA6919"/>
    <w:rsid w:val="00BA7493"/>
    <w:rsid w:val="00BA7F83"/>
    <w:rsid w:val="00BB0F00"/>
    <w:rsid w:val="00BB2960"/>
    <w:rsid w:val="00BB343B"/>
    <w:rsid w:val="00BB43A8"/>
    <w:rsid w:val="00BB6632"/>
    <w:rsid w:val="00BB7945"/>
    <w:rsid w:val="00BC2A10"/>
    <w:rsid w:val="00BC525E"/>
    <w:rsid w:val="00BC57C8"/>
    <w:rsid w:val="00BC65CF"/>
    <w:rsid w:val="00BD0C56"/>
    <w:rsid w:val="00BD2CA9"/>
    <w:rsid w:val="00BD4189"/>
    <w:rsid w:val="00BD5523"/>
    <w:rsid w:val="00BD6380"/>
    <w:rsid w:val="00BD63BE"/>
    <w:rsid w:val="00BE3656"/>
    <w:rsid w:val="00BE5D25"/>
    <w:rsid w:val="00BF3CD9"/>
    <w:rsid w:val="00BF5CDA"/>
    <w:rsid w:val="00BF77C3"/>
    <w:rsid w:val="00C06C38"/>
    <w:rsid w:val="00C14A04"/>
    <w:rsid w:val="00C175AC"/>
    <w:rsid w:val="00C217DE"/>
    <w:rsid w:val="00C21872"/>
    <w:rsid w:val="00C22D5D"/>
    <w:rsid w:val="00C22E80"/>
    <w:rsid w:val="00C35335"/>
    <w:rsid w:val="00C405D2"/>
    <w:rsid w:val="00C43B80"/>
    <w:rsid w:val="00C45D18"/>
    <w:rsid w:val="00C4619D"/>
    <w:rsid w:val="00C47D7B"/>
    <w:rsid w:val="00C51AEA"/>
    <w:rsid w:val="00C53AC6"/>
    <w:rsid w:val="00C53B2A"/>
    <w:rsid w:val="00C53D25"/>
    <w:rsid w:val="00C54564"/>
    <w:rsid w:val="00C54CDF"/>
    <w:rsid w:val="00C54E29"/>
    <w:rsid w:val="00C568AC"/>
    <w:rsid w:val="00C56BE9"/>
    <w:rsid w:val="00C57F10"/>
    <w:rsid w:val="00C57F13"/>
    <w:rsid w:val="00C638AD"/>
    <w:rsid w:val="00C666DD"/>
    <w:rsid w:val="00C6779C"/>
    <w:rsid w:val="00C70062"/>
    <w:rsid w:val="00C70627"/>
    <w:rsid w:val="00C715C9"/>
    <w:rsid w:val="00C741E5"/>
    <w:rsid w:val="00C76A04"/>
    <w:rsid w:val="00C77466"/>
    <w:rsid w:val="00C77723"/>
    <w:rsid w:val="00C80908"/>
    <w:rsid w:val="00C851BA"/>
    <w:rsid w:val="00C917DE"/>
    <w:rsid w:val="00C9472E"/>
    <w:rsid w:val="00C959A1"/>
    <w:rsid w:val="00C961A4"/>
    <w:rsid w:val="00CA219C"/>
    <w:rsid w:val="00CA24EF"/>
    <w:rsid w:val="00CA7790"/>
    <w:rsid w:val="00CB3FAD"/>
    <w:rsid w:val="00CB4C5B"/>
    <w:rsid w:val="00CB7961"/>
    <w:rsid w:val="00CC0699"/>
    <w:rsid w:val="00CC2971"/>
    <w:rsid w:val="00CC3A3A"/>
    <w:rsid w:val="00CC4750"/>
    <w:rsid w:val="00CD7D6A"/>
    <w:rsid w:val="00CE6792"/>
    <w:rsid w:val="00CE6ED5"/>
    <w:rsid w:val="00CF4724"/>
    <w:rsid w:val="00CF4DEA"/>
    <w:rsid w:val="00CF643A"/>
    <w:rsid w:val="00D027D0"/>
    <w:rsid w:val="00D07943"/>
    <w:rsid w:val="00D148CE"/>
    <w:rsid w:val="00D14E4A"/>
    <w:rsid w:val="00D20120"/>
    <w:rsid w:val="00D21782"/>
    <w:rsid w:val="00D25321"/>
    <w:rsid w:val="00D25E15"/>
    <w:rsid w:val="00D267BC"/>
    <w:rsid w:val="00D27223"/>
    <w:rsid w:val="00D3485B"/>
    <w:rsid w:val="00D4380F"/>
    <w:rsid w:val="00D4696C"/>
    <w:rsid w:val="00D53BA5"/>
    <w:rsid w:val="00D53C93"/>
    <w:rsid w:val="00D55958"/>
    <w:rsid w:val="00D56FCB"/>
    <w:rsid w:val="00D57633"/>
    <w:rsid w:val="00D60A46"/>
    <w:rsid w:val="00D613E0"/>
    <w:rsid w:val="00D64BE5"/>
    <w:rsid w:val="00D65A0A"/>
    <w:rsid w:val="00D67B8B"/>
    <w:rsid w:val="00D67FBC"/>
    <w:rsid w:val="00D732AE"/>
    <w:rsid w:val="00D747B9"/>
    <w:rsid w:val="00D74A6C"/>
    <w:rsid w:val="00D764E7"/>
    <w:rsid w:val="00D80BDE"/>
    <w:rsid w:val="00D844F7"/>
    <w:rsid w:val="00D9125A"/>
    <w:rsid w:val="00D9181D"/>
    <w:rsid w:val="00D91ABD"/>
    <w:rsid w:val="00D93D9F"/>
    <w:rsid w:val="00D941BB"/>
    <w:rsid w:val="00D94CAC"/>
    <w:rsid w:val="00D96293"/>
    <w:rsid w:val="00DA1AD0"/>
    <w:rsid w:val="00DA6AE3"/>
    <w:rsid w:val="00DB28C7"/>
    <w:rsid w:val="00DB4CD2"/>
    <w:rsid w:val="00DB59B9"/>
    <w:rsid w:val="00DB5EAC"/>
    <w:rsid w:val="00DC09F9"/>
    <w:rsid w:val="00DC3258"/>
    <w:rsid w:val="00DC39B3"/>
    <w:rsid w:val="00DC4C88"/>
    <w:rsid w:val="00DC74C6"/>
    <w:rsid w:val="00DD3BE5"/>
    <w:rsid w:val="00DD516D"/>
    <w:rsid w:val="00DD5571"/>
    <w:rsid w:val="00DD5EB6"/>
    <w:rsid w:val="00DE1543"/>
    <w:rsid w:val="00DE39FE"/>
    <w:rsid w:val="00DE7202"/>
    <w:rsid w:val="00DF6B7E"/>
    <w:rsid w:val="00DF7F6E"/>
    <w:rsid w:val="00E06ABA"/>
    <w:rsid w:val="00E10D68"/>
    <w:rsid w:val="00E1162B"/>
    <w:rsid w:val="00E15D28"/>
    <w:rsid w:val="00E259FC"/>
    <w:rsid w:val="00E2655F"/>
    <w:rsid w:val="00E324A3"/>
    <w:rsid w:val="00E33137"/>
    <w:rsid w:val="00E33D27"/>
    <w:rsid w:val="00E3640B"/>
    <w:rsid w:val="00E401BA"/>
    <w:rsid w:val="00E506E7"/>
    <w:rsid w:val="00E527B6"/>
    <w:rsid w:val="00E56E0D"/>
    <w:rsid w:val="00E57E61"/>
    <w:rsid w:val="00E65295"/>
    <w:rsid w:val="00E715E6"/>
    <w:rsid w:val="00E72900"/>
    <w:rsid w:val="00E74251"/>
    <w:rsid w:val="00E7430A"/>
    <w:rsid w:val="00E8301A"/>
    <w:rsid w:val="00E84CCC"/>
    <w:rsid w:val="00E8738D"/>
    <w:rsid w:val="00E90D43"/>
    <w:rsid w:val="00E95771"/>
    <w:rsid w:val="00E95A96"/>
    <w:rsid w:val="00E96853"/>
    <w:rsid w:val="00EA1D47"/>
    <w:rsid w:val="00EA1D86"/>
    <w:rsid w:val="00EA416E"/>
    <w:rsid w:val="00EA4B6D"/>
    <w:rsid w:val="00EA7623"/>
    <w:rsid w:val="00EB158E"/>
    <w:rsid w:val="00EB2A6F"/>
    <w:rsid w:val="00EC0C80"/>
    <w:rsid w:val="00EC27D8"/>
    <w:rsid w:val="00EC53B5"/>
    <w:rsid w:val="00EC6301"/>
    <w:rsid w:val="00EC768D"/>
    <w:rsid w:val="00ED13CD"/>
    <w:rsid w:val="00ED3061"/>
    <w:rsid w:val="00ED3BA7"/>
    <w:rsid w:val="00ED3D80"/>
    <w:rsid w:val="00ED5EA4"/>
    <w:rsid w:val="00ED7317"/>
    <w:rsid w:val="00EE3DBB"/>
    <w:rsid w:val="00EE6BAE"/>
    <w:rsid w:val="00EF3CF4"/>
    <w:rsid w:val="00F023C2"/>
    <w:rsid w:val="00F02F2E"/>
    <w:rsid w:val="00F034CE"/>
    <w:rsid w:val="00F04240"/>
    <w:rsid w:val="00F05983"/>
    <w:rsid w:val="00F12FCE"/>
    <w:rsid w:val="00F1487D"/>
    <w:rsid w:val="00F16F16"/>
    <w:rsid w:val="00F177D8"/>
    <w:rsid w:val="00F24B79"/>
    <w:rsid w:val="00F24BC6"/>
    <w:rsid w:val="00F306BA"/>
    <w:rsid w:val="00F40341"/>
    <w:rsid w:val="00F43626"/>
    <w:rsid w:val="00F4370C"/>
    <w:rsid w:val="00F469BC"/>
    <w:rsid w:val="00F60AA6"/>
    <w:rsid w:val="00F6125C"/>
    <w:rsid w:val="00F61D03"/>
    <w:rsid w:val="00F62ADB"/>
    <w:rsid w:val="00F668D0"/>
    <w:rsid w:val="00F6730A"/>
    <w:rsid w:val="00F679D8"/>
    <w:rsid w:val="00F70A5F"/>
    <w:rsid w:val="00F744BE"/>
    <w:rsid w:val="00F77C01"/>
    <w:rsid w:val="00F8016C"/>
    <w:rsid w:val="00F81CB6"/>
    <w:rsid w:val="00F87827"/>
    <w:rsid w:val="00F93787"/>
    <w:rsid w:val="00F95746"/>
    <w:rsid w:val="00F975E0"/>
    <w:rsid w:val="00F97876"/>
    <w:rsid w:val="00FA5BB0"/>
    <w:rsid w:val="00FA7DF8"/>
    <w:rsid w:val="00FB05C2"/>
    <w:rsid w:val="00FB2B1F"/>
    <w:rsid w:val="00FB662C"/>
    <w:rsid w:val="00FC19FA"/>
    <w:rsid w:val="00FC2488"/>
    <w:rsid w:val="00FC323B"/>
    <w:rsid w:val="00FC3413"/>
    <w:rsid w:val="00FC3C36"/>
    <w:rsid w:val="00FC5565"/>
    <w:rsid w:val="00FC5A03"/>
    <w:rsid w:val="00FC68D0"/>
    <w:rsid w:val="00FC73F4"/>
    <w:rsid w:val="00FD0824"/>
    <w:rsid w:val="00FD1D28"/>
    <w:rsid w:val="00FE02E7"/>
    <w:rsid w:val="00FE20F4"/>
    <w:rsid w:val="00FE388C"/>
    <w:rsid w:val="00FE3926"/>
    <w:rsid w:val="00FF5099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8CE42"/>
  <w15:docId w15:val="{F589B88A-2DB7-4458-83DB-1D3BF26C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D2CA9"/>
    <w:pPr>
      <w:suppressAutoHyphens/>
      <w:spacing w:before="120" w:line="360" w:lineRule="auto"/>
      <w:ind w:firstLine="709"/>
      <w:contextualSpacing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qFormat/>
    <w:rsid w:val="00DB4CD2"/>
    <w:pPr>
      <w:keepNext/>
      <w:keepLines/>
      <w:numPr>
        <w:numId w:val="3"/>
      </w:numPr>
      <w:spacing w:before="360"/>
      <w:outlineLvl w:val="0"/>
    </w:pPr>
    <w:rPr>
      <w:b/>
      <w:caps/>
      <w:color w:val="000000"/>
      <w:sz w:val="32"/>
      <w:szCs w:val="32"/>
      <w:lang w:val="x-none"/>
    </w:rPr>
  </w:style>
  <w:style w:type="paragraph" w:styleId="2">
    <w:name w:val="heading 2"/>
    <w:basedOn w:val="a1"/>
    <w:next w:val="a1"/>
    <w:link w:val="20"/>
    <w:qFormat/>
    <w:rsid w:val="00CE6792"/>
    <w:pPr>
      <w:keepNext/>
      <w:keepLines/>
      <w:numPr>
        <w:ilvl w:val="1"/>
        <w:numId w:val="3"/>
      </w:numPr>
      <w:spacing w:before="240"/>
      <w:ind w:left="624"/>
      <w:outlineLvl w:val="1"/>
    </w:pPr>
    <w:rPr>
      <w:b/>
      <w:sz w:val="32"/>
      <w:szCs w:val="26"/>
      <w:lang w:val="x-none"/>
    </w:rPr>
  </w:style>
  <w:style w:type="paragraph" w:styleId="3">
    <w:name w:val="heading 3"/>
    <w:basedOn w:val="2"/>
    <w:next w:val="a1"/>
    <w:link w:val="30"/>
    <w:qFormat/>
    <w:rsid w:val="00235538"/>
    <w:pPr>
      <w:numPr>
        <w:ilvl w:val="2"/>
      </w:numPr>
      <w:ind w:left="907" w:hanging="907"/>
      <w:outlineLvl w:val="2"/>
    </w:pPr>
    <w:rPr>
      <w:sz w:val="28"/>
    </w:rPr>
  </w:style>
  <w:style w:type="paragraph" w:styleId="4">
    <w:name w:val="heading 4"/>
    <w:basedOn w:val="3"/>
    <w:next w:val="a1"/>
    <w:link w:val="40"/>
    <w:qFormat/>
    <w:rsid w:val="00235538"/>
    <w:pPr>
      <w:numPr>
        <w:ilvl w:val="3"/>
      </w:numPr>
      <w:ind w:left="1134" w:hanging="1134"/>
      <w:outlineLvl w:val="3"/>
    </w:pPr>
    <w:rPr>
      <w:i/>
    </w:rPr>
  </w:style>
  <w:style w:type="paragraph" w:styleId="5">
    <w:name w:val="heading 5"/>
    <w:basedOn w:val="a1"/>
    <w:next w:val="a1"/>
    <w:link w:val="50"/>
    <w:qFormat/>
    <w:rsid w:val="00DB4CD2"/>
    <w:pPr>
      <w:keepNext/>
      <w:keepLines/>
      <w:spacing w:before="40"/>
      <w:outlineLvl w:val="4"/>
    </w:pPr>
    <w:rPr>
      <w:rFonts w:ascii="Calibri Light" w:hAnsi="Calibri Light"/>
      <w:color w:val="2E74B5"/>
      <w:szCs w:val="20"/>
      <w:lang w:val="x-none" w:eastAsia="x-none"/>
    </w:rPr>
  </w:style>
  <w:style w:type="paragraph" w:styleId="6">
    <w:name w:val="heading 6"/>
    <w:basedOn w:val="a1"/>
    <w:next w:val="a1"/>
    <w:link w:val="60"/>
    <w:qFormat/>
    <w:rsid w:val="00DB4CD2"/>
    <w:pPr>
      <w:widowControl w:val="0"/>
      <w:autoSpaceDE w:val="0"/>
      <w:autoSpaceDN w:val="0"/>
      <w:adjustRightInd w:val="0"/>
      <w:spacing w:before="240" w:after="60" w:line="240" w:lineRule="auto"/>
      <w:ind w:left="1152" w:hanging="1152"/>
      <w:outlineLvl w:val="5"/>
    </w:pPr>
    <w:rPr>
      <w:b/>
      <w:bCs/>
      <w:color w:val="000000"/>
      <w:lang w:val="x-none" w:eastAsia="x-none"/>
    </w:rPr>
  </w:style>
  <w:style w:type="paragraph" w:styleId="7">
    <w:name w:val="heading 7"/>
    <w:basedOn w:val="a1"/>
    <w:next w:val="a1"/>
    <w:link w:val="70"/>
    <w:qFormat/>
    <w:rsid w:val="00DB4CD2"/>
    <w:pPr>
      <w:widowControl w:val="0"/>
      <w:autoSpaceDE w:val="0"/>
      <w:autoSpaceDN w:val="0"/>
      <w:adjustRightInd w:val="0"/>
      <w:spacing w:before="240" w:after="60" w:line="240" w:lineRule="auto"/>
      <w:ind w:left="1296" w:hanging="1296"/>
      <w:outlineLvl w:val="6"/>
    </w:pPr>
    <w:rPr>
      <w:color w:val="000000"/>
      <w:sz w:val="24"/>
      <w:szCs w:val="24"/>
      <w:lang w:val="x-none" w:eastAsia="x-none"/>
    </w:rPr>
  </w:style>
  <w:style w:type="paragraph" w:styleId="8">
    <w:name w:val="heading 8"/>
    <w:basedOn w:val="a1"/>
    <w:next w:val="a1"/>
    <w:link w:val="80"/>
    <w:qFormat/>
    <w:rsid w:val="00DB4CD2"/>
    <w:pPr>
      <w:widowControl w:val="0"/>
      <w:autoSpaceDE w:val="0"/>
      <w:autoSpaceDN w:val="0"/>
      <w:adjustRightInd w:val="0"/>
      <w:spacing w:before="240" w:after="60" w:line="240" w:lineRule="auto"/>
      <w:ind w:left="1440" w:hanging="1440"/>
      <w:outlineLvl w:val="7"/>
    </w:pPr>
    <w:rPr>
      <w:i/>
      <w:iCs/>
      <w:color w:val="000000"/>
      <w:sz w:val="24"/>
      <w:szCs w:val="24"/>
      <w:lang w:val="x-none" w:eastAsia="x-none"/>
    </w:rPr>
  </w:style>
  <w:style w:type="paragraph" w:styleId="9">
    <w:name w:val="heading 9"/>
    <w:basedOn w:val="a1"/>
    <w:next w:val="a1"/>
    <w:link w:val="90"/>
    <w:qFormat/>
    <w:rsid w:val="00DB4CD2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hAnsi="Cambria"/>
      <w:color w:val="00000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DD5EB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D5EB6"/>
  </w:style>
  <w:style w:type="paragraph" w:styleId="a7">
    <w:name w:val="footer"/>
    <w:basedOn w:val="a1"/>
    <w:link w:val="a8"/>
    <w:uiPriority w:val="99"/>
    <w:unhideWhenUsed/>
    <w:rsid w:val="00DD5EB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D5EB6"/>
  </w:style>
  <w:style w:type="paragraph" w:styleId="a9">
    <w:name w:val="No Spacing"/>
    <w:link w:val="aa"/>
    <w:uiPriority w:val="1"/>
    <w:qFormat/>
    <w:rsid w:val="00DD5EB6"/>
    <w:rPr>
      <w:sz w:val="22"/>
      <w:szCs w:val="22"/>
    </w:rPr>
  </w:style>
  <w:style w:type="paragraph" w:customStyle="1" w:styleId="ISOCPEUR11K">
    <w:name w:val="ISOCPEUR 11 K"/>
    <w:basedOn w:val="a9"/>
    <w:link w:val="ISOCPEUR11K0"/>
    <w:qFormat/>
    <w:rsid w:val="00DD5EB6"/>
    <w:rPr>
      <w:rFonts w:ascii="ISOCPEUR" w:hAnsi="ISOCPEUR"/>
      <w:i/>
    </w:rPr>
  </w:style>
  <w:style w:type="character" w:customStyle="1" w:styleId="aa">
    <w:name w:val="Без интервала Знак"/>
    <w:basedOn w:val="a2"/>
    <w:link w:val="a9"/>
    <w:uiPriority w:val="1"/>
    <w:rsid w:val="00DD5EB6"/>
  </w:style>
  <w:style w:type="character" w:customStyle="1" w:styleId="ISOCPEUR11K0">
    <w:name w:val="ISOCPEUR 11 K Знак"/>
    <w:link w:val="ISOCPEUR11K"/>
    <w:rsid w:val="002C0DE5"/>
    <w:rPr>
      <w:rFonts w:ascii="ISOCPEUR" w:hAnsi="ISOCPEUR"/>
      <w:i/>
    </w:rPr>
  </w:style>
  <w:style w:type="paragraph" w:customStyle="1" w:styleId="ab">
    <w:name w:val="Штамп"/>
    <w:basedOn w:val="a1"/>
    <w:rsid w:val="00BA6919"/>
    <w:pPr>
      <w:spacing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BA69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BA6919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39"/>
    <w:rsid w:val="006B5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1"/>
    <w:uiPriority w:val="34"/>
    <w:qFormat/>
    <w:rsid w:val="00C53B2A"/>
    <w:pPr>
      <w:ind w:left="720"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2"/>
    <w:rsid w:val="00A133FD"/>
  </w:style>
  <w:style w:type="paragraph" w:styleId="af0">
    <w:name w:val="Normal (Web)"/>
    <w:basedOn w:val="a1"/>
    <w:uiPriority w:val="99"/>
    <w:unhideWhenUsed/>
    <w:rsid w:val="00C76A0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2"/>
    <w:uiPriority w:val="22"/>
    <w:qFormat/>
    <w:rsid w:val="00AA6A57"/>
    <w:rPr>
      <w:b/>
      <w:bCs/>
    </w:rPr>
  </w:style>
  <w:style w:type="paragraph" w:customStyle="1" w:styleId="001">
    <w:name w:val="00.1 Заголовок документа"/>
    <w:basedOn w:val="a1"/>
    <w:next w:val="a1"/>
    <w:qFormat/>
    <w:rsid w:val="00DB4CD2"/>
    <w:pPr>
      <w:spacing w:before="960" w:after="240" w:line="240" w:lineRule="auto"/>
      <w:jc w:val="center"/>
    </w:pPr>
    <w:rPr>
      <w:rFonts w:cs="Calibri"/>
      <w:caps/>
      <w:sz w:val="36"/>
      <w:szCs w:val="72"/>
    </w:rPr>
  </w:style>
  <w:style w:type="paragraph" w:customStyle="1" w:styleId="011">
    <w:name w:val="01.1 Список Маркированный"/>
    <w:basedOn w:val="af"/>
    <w:autoRedefine/>
    <w:qFormat/>
    <w:rsid w:val="00C70062"/>
    <w:pPr>
      <w:numPr>
        <w:numId w:val="6"/>
      </w:numPr>
      <w:ind w:left="709"/>
    </w:pPr>
    <w:rPr>
      <w:rFonts w:ascii="Times New Roman" w:eastAsia="Calibri" w:hAnsi="Times New Roman" w:cs="Times New Roman"/>
    </w:rPr>
  </w:style>
  <w:style w:type="paragraph" w:customStyle="1" w:styleId="012">
    <w:name w:val="01.2 Список нумерованный"/>
    <w:basedOn w:val="a1"/>
    <w:qFormat/>
    <w:rsid w:val="00DB4CD2"/>
    <w:pPr>
      <w:numPr>
        <w:numId w:val="1"/>
      </w:numPr>
    </w:pPr>
  </w:style>
  <w:style w:type="paragraph" w:customStyle="1" w:styleId="021">
    <w:name w:val="02.1 Листинг кода"/>
    <w:basedOn w:val="a1"/>
    <w:qFormat/>
    <w:rsid w:val="00DB4CD2"/>
    <w:pPr>
      <w:spacing w:line="240" w:lineRule="auto"/>
    </w:pPr>
    <w:rPr>
      <w:rFonts w:ascii="Courier New" w:hAnsi="Courier New"/>
      <w:i/>
    </w:rPr>
  </w:style>
  <w:style w:type="paragraph" w:customStyle="1" w:styleId="022">
    <w:name w:val="02.2 Рисунок и подпись"/>
    <w:basedOn w:val="a1"/>
    <w:qFormat/>
    <w:rsid w:val="00A61155"/>
    <w:pPr>
      <w:spacing w:before="360" w:after="360" w:line="240" w:lineRule="auto"/>
      <w:ind w:firstLine="0"/>
      <w:jc w:val="center"/>
    </w:pPr>
    <w:rPr>
      <w:sz w:val="24"/>
    </w:rPr>
  </w:style>
  <w:style w:type="paragraph" w:customStyle="1" w:styleId="031-">
    <w:name w:val="03.1 Таблица -&gt; Название"/>
    <w:basedOn w:val="a1"/>
    <w:next w:val="a1"/>
    <w:qFormat/>
    <w:rsid w:val="00AD1C77"/>
    <w:pPr>
      <w:spacing w:line="240" w:lineRule="auto"/>
      <w:ind w:firstLine="0"/>
      <w:jc w:val="left"/>
    </w:pPr>
  </w:style>
  <w:style w:type="paragraph" w:customStyle="1" w:styleId="032-">
    <w:name w:val="03.2 Таблица -&gt; Заголовок"/>
    <w:basedOn w:val="a1"/>
    <w:qFormat/>
    <w:rsid w:val="00235538"/>
    <w:pPr>
      <w:spacing w:before="0" w:line="240" w:lineRule="auto"/>
      <w:ind w:firstLine="0"/>
      <w:jc w:val="center"/>
    </w:pPr>
    <w:rPr>
      <w:b/>
    </w:rPr>
  </w:style>
  <w:style w:type="paragraph" w:customStyle="1" w:styleId="033-">
    <w:name w:val="03.3 Таблица -&gt; Текст"/>
    <w:basedOn w:val="a1"/>
    <w:qFormat/>
    <w:rsid w:val="00EA1D86"/>
    <w:pPr>
      <w:spacing w:before="0" w:line="240" w:lineRule="auto"/>
      <w:ind w:firstLine="0"/>
      <w:jc w:val="left"/>
    </w:pPr>
    <w:rPr>
      <w:sz w:val="24"/>
    </w:rPr>
  </w:style>
  <w:style w:type="numbering" w:styleId="111111">
    <w:name w:val="Outline List 2"/>
    <w:basedOn w:val="a4"/>
    <w:uiPriority w:val="99"/>
    <w:semiHidden/>
    <w:unhideWhenUsed/>
    <w:rsid w:val="00DB4CD2"/>
    <w:pPr>
      <w:numPr>
        <w:numId w:val="2"/>
      </w:numPr>
    </w:pPr>
  </w:style>
  <w:style w:type="character" w:styleId="af2">
    <w:name w:val="Emphasis"/>
    <w:basedOn w:val="a2"/>
    <w:uiPriority w:val="20"/>
    <w:qFormat/>
    <w:rsid w:val="00DB4CD2"/>
    <w:rPr>
      <w:rFonts w:asciiTheme="minorHAnsi" w:hAnsiTheme="minorHAnsi"/>
      <w:b/>
      <w:i/>
      <w:iCs/>
    </w:rPr>
  </w:style>
  <w:style w:type="paragraph" w:styleId="af3">
    <w:name w:val="Intense Quote"/>
    <w:basedOn w:val="a1"/>
    <w:next w:val="a1"/>
    <w:link w:val="af4"/>
    <w:uiPriority w:val="30"/>
    <w:qFormat/>
    <w:rsid w:val="00DB4CD2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2"/>
    <w:link w:val="af3"/>
    <w:uiPriority w:val="30"/>
    <w:rsid w:val="00DB4CD2"/>
    <w:rPr>
      <w:rFonts w:ascii="Times New Roman" w:eastAsia="Calibri" w:hAnsi="Times New Roman"/>
      <w:b/>
      <w:i/>
      <w:sz w:val="28"/>
      <w:szCs w:val="22"/>
      <w:lang w:eastAsia="en-US"/>
    </w:rPr>
  </w:style>
  <w:style w:type="character" w:styleId="af5">
    <w:name w:val="Hyperlink"/>
    <w:uiPriority w:val="99"/>
    <w:unhideWhenUsed/>
    <w:rsid w:val="00DB4CD2"/>
    <w:rPr>
      <w:color w:val="0563C1"/>
      <w:sz w:val="28"/>
      <w:u w:val="single"/>
    </w:rPr>
  </w:style>
  <w:style w:type="character" w:customStyle="1" w:styleId="10">
    <w:name w:val="Заголовок 1 Знак"/>
    <w:link w:val="1"/>
    <w:rsid w:val="00DB4CD2"/>
    <w:rPr>
      <w:rFonts w:ascii="Times New Roman" w:eastAsia="Calibri" w:hAnsi="Times New Roman"/>
      <w:b/>
      <w:caps/>
      <w:color w:val="000000"/>
      <w:sz w:val="32"/>
      <w:szCs w:val="32"/>
      <w:lang w:val="x-none" w:eastAsia="en-US"/>
    </w:rPr>
  </w:style>
  <w:style w:type="character" w:customStyle="1" w:styleId="20">
    <w:name w:val="Заголовок 2 Знак"/>
    <w:link w:val="2"/>
    <w:rsid w:val="00CE6792"/>
    <w:rPr>
      <w:rFonts w:ascii="Times New Roman" w:eastAsia="Calibri" w:hAnsi="Times New Roman"/>
      <w:b/>
      <w:sz w:val="32"/>
      <w:szCs w:val="26"/>
      <w:lang w:val="x-none" w:eastAsia="en-US"/>
    </w:rPr>
  </w:style>
  <w:style w:type="character" w:customStyle="1" w:styleId="30">
    <w:name w:val="Заголовок 3 Знак"/>
    <w:link w:val="3"/>
    <w:rsid w:val="00235538"/>
    <w:rPr>
      <w:rFonts w:ascii="Times New Roman" w:eastAsia="Calibri" w:hAnsi="Times New Roman"/>
      <w:b/>
      <w:sz w:val="28"/>
      <w:szCs w:val="26"/>
      <w:lang w:val="x-none" w:eastAsia="en-US"/>
    </w:rPr>
  </w:style>
  <w:style w:type="character" w:customStyle="1" w:styleId="40">
    <w:name w:val="Заголовок 4 Знак"/>
    <w:link w:val="4"/>
    <w:rsid w:val="00235538"/>
    <w:rPr>
      <w:rFonts w:ascii="Times New Roman" w:eastAsia="Calibri" w:hAnsi="Times New Roman"/>
      <w:b/>
      <w:i/>
      <w:sz w:val="28"/>
      <w:szCs w:val="26"/>
      <w:lang w:val="x-none" w:eastAsia="en-US"/>
    </w:rPr>
  </w:style>
  <w:style w:type="character" w:customStyle="1" w:styleId="50">
    <w:name w:val="Заголовок 5 Знак"/>
    <w:link w:val="5"/>
    <w:rsid w:val="00DB4CD2"/>
    <w:rPr>
      <w:rFonts w:ascii="Calibri Light" w:hAnsi="Calibri Light"/>
      <w:color w:val="2E74B5"/>
      <w:sz w:val="28"/>
      <w:lang w:val="x-none" w:eastAsia="x-none"/>
    </w:rPr>
  </w:style>
  <w:style w:type="character" w:customStyle="1" w:styleId="60">
    <w:name w:val="Заголовок 6 Знак"/>
    <w:link w:val="6"/>
    <w:rsid w:val="00DB4CD2"/>
    <w:rPr>
      <w:b/>
      <w:bCs/>
      <w:color w:val="000000"/>
      <w:sz w:val="22"/>
      <w:szCs w:val="22"/>
      <w:lang w:val="x-none" w:eastAsia="x-none"/>
    </w:rPr>
  </w:style>
  <w:style w:type="character" w:customStyle="1" w:styleId="70">
    <w:name w:val="Заголовок 7 Знак"/>
    <w:link w:val="7"/>
    <w:rsid w:val="00DB4CD2"/>
    <w:rPr>
      <w:color w:val="00000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rsid w:val="00DB4CD2"/>
    <w:rPr>
      <w:i/>
      <w:iCs/>
      <w:color w:val="000000"/>
      <w:sz w:val="24"/>
      <w:szCs w:val="24"/>
      <w:lang w:val="x-none" w:eastAsia="x-none"/>
    </w:rPr>
  </w:style>
  <w:style w:type="character" w:customStyle="1" w:styleId="90">
    <w:name w:val="Заголовок 9 Знак"/>
    <w:link w:val="9"/>
    <w:rsid w:val="00DB4CD2"/>
    <w:rPr>
      <w:rFonts w:ascii="Cambria" w:hAnsi="Cambria"/>
      <w:color w:val="000000"/>
      <w:sz w:val="22"/>
      <w:szCs w:val="22"/>
      <w:lang w:val="x-none" w:eastAsia="x-none"/>
    </w:rPr>
  </w:style>
  <w:style w:type="table" w:customStyle="1" w:styleId="af6">
    <w:name w:val="Заголовок вставляемой таблицы"/>
    <w:basedOn w:val="a3"/>
    <w:locked/>
    <w:rsid w:val="00DB4CD2"/>
    <w:pPr>
      <w:jc w:val="center"/>
    </w:pPr>
    <w:rPr>
      <w:rFonts w:ascii="Times New Roman" w:hAnsi="Times New Roman"/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Lines/>
        <w:widowControl/>
        <w:suppressLineNumbers/>
        <w:suppressAutoHyphens w:val="0"/>
        <w:spacing w:beforeLines="0" w:beforeAutospacing="1" w:afterLines="0" w:afterAutospacing="1"/>
        <w:ind w:firstLineChars="0" w:firstLine="0"/>
        <w:jc w:val="center"/>
      </w:pPr>
      <w:rPr>
        <w:rFonts w:ascii="Times New Roman" w:hAnsi="Times New Roman" w:cs="Times New Roman" w:hint="default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styleId="af7">
    <w:name w:val="TOC Heading"/>
    <w:basedOn w:val="1"/>
    <w:next w:val="a1"/>
    <w:uiPriority w:val="39"/>
    <w:unhideWhenUsed/>
    <w:qFormat/>
    <w:rsid w:val="00DB4CD2"/>
    <w:pPr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="Calibri Light" w:hAnsi="Calibri Light"/>
      <w:b w:val="0"/>
      <w:caps w:val="0"/>
      <w:color w:val="2E74B5"/>
      <w:lang w:eastAsia="ru-RU"/>
    </w:rPr>
  </w:style>
  <w:style w:type="paragraph" w:styleId="af8">
    <w:name w:val="toa heading"/>
    <w:basedOn w:val="a1"/>
    <w:next w:val="a1"/>
    <w:semiHidden/>
    <w:rsid w:val="00DB4CD2"/>
    <w:pPr>
      <w:spacing w:line="240" w:lineRule="auto"/>
    </w:pPr>
    <w:rPr>
      <w:rFonts w:ascii="Arial" w:hAnsi="Arial" w:cs="Arial"/>
      <w:b/>
      <w:bCs/>
      <w:sz w:val="24"/>
      <w:szCs w:val="24"/>
    </w:rPr>
  </w:style>
  <w:style w:type="character" w:styleId="af9">
    <w:name w:val="Placeholder Text"/>
    <w:basedOn w:val="a2"/>
    <w:uiPriority w:val="99"/>
    <w:semiHidden/>
    <w:rsid w:val="00DB4CD2"/>
    <w:rPr>
      <w:color w:val="808080"/>
    </w:rPr>
  </w:style>
  <w:style w:type="character" w:styleId="afa">
    <w:name w:val="endnote reference"/>
    <w:semiHidden/>
    <w:unhideWhenUsed/>
    <w:rsid w:val="00DB4CD2"/>
    <w:rPr>
      <w:vertAlign w:val="superscript"/>
    </w:rPr>
  </w:style>
  <w:style w:type="character" w:styleId="afb">
    <w:name w:val="annotation reference"/>
    <w:semiHidden/>
    <w:unhideWhenUsed/>
    <w:rsid w:val="00DB4CD2"/>
    <w:rPr>
      <w:sz w:val="16"/>
      <w:szCs w:val="16"/>
    </w:rPr>
  </w:style>
  <w:style w:type="table" w:styleId="21">
    <w:name w:val="Table Classic 2"/>
    <w:basedOn w:val="a3"/>
    <w:uiPriority w:val="99"/>
    <w:rsid w:val="00DB4CD2"/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Bullet"/>
    <w:basedOn w:val="a1"/>
    <w:uiPriority w:val="99"/>
    <w:semiHidden/>
    <w:unhideWhenUsed/>
    <w:rsid w:val="00DB4CD2"/>
    <w:pPr>
      <w:numPr>
        <w:numId w:val="4"/>
      </w:numPr>
    </w:pPr>
    <w:rPr>
      <w:sz w:val="24"/>
      <w:szCs w:val="24"/>
    </w:rPr>
  </w:style>
  <w:style w:type="paragraph" w:styleId="afc">
    <w:name w:val="Title"/>
    <w:basedOn w:val="a1"/>
    <w:next w:val="a1"/>
    <w:link w:val="afd"/>
    <w:uiPriority w:val="10"/>
    <w:qFormat/>
    <w:rsid w:val="00DB4CD2"/>
    <w:pPr>
      <w:spacing w:line="240" w:lineRule="auto"/>
    </w:pPr>
    <w:rPr>
      <w:rFonts w:ascii="Calibri Light" w:hAnsi="Calibri Light"/>
      <w:spacing w:val="-10"/>
      <w:kern w:val="28"/>
      <w:sz w:val="56"/>
      <w:szCs w:val="56"/>
      <w:lang w:val="x-none"/>
    </w:rPr>
  </w:style>
  <w:style w:type="character" w:customStyle="1" w:styleId="afd">
    <w:name w:val="Заголовок Знак"/>
    <w:link w:val="afc"/>
    <w:uiPriority w:val="10"/>
    <w:rsid w:val="00DB4CD2"/>
    <w:rPr>
      <w:rFonts w:ascii="Calibri Light" w:hAnsi="Calibri Light"/>
      <w:spacing w:val="-10"/>
      <w:kern w:val="28"/>
      <w:sz w:val="56"/>
      <w:szCs w:val="56"/>
      <w:lang w:val="x-none" w:eastAsia="en-US"/>
    </w:rPr>
  </w:style>
  <w:style w:type="character" w:styleId="afe">
    <w:name w:val="Book Title"/>
    <w:basedOn w:val="a2"/>
    <w:uiPriority w:val="33"/>
    <w:qFormat/>
    <w:rsid w:val="00DB4CD2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caption"/>
    <w:basedOn w:val="a1"/>
    <w:next w:val="a1"/>
    <w:qFormat/>
    <w:rsid w:val="00DB4CD2"/>
    <w:pPr>
      <w:tabs>
        <w:tab w:val="left" w:pos="851"/>
      </w:tabs>
      <w:spacing w:after="120" w:line="240" w:lineRule="auto"/>
    </w:pPr>
    <w:rPr>
      <w:snapToGrid w:val="0"/>
      <w:sz w:val="24"/>
      <w:szCs w:val="24"/>
    </w:rPr>
  </w:style>
  <w:style w:type="numbering" w:customStyle="1" w:styleId="11">
    <w:name w:val="Нет списка1"/>
    <w:next w:val="a4"/>
    <w:uiPriority w:val="99"/>
    <w:semiHidden/>
    <w:unhideWhenUsed/>
    <w:rsid w:val="00DB4CD2"/>
  </w:style>
  <w:style w:type="character" w:styleId="aff0">
    <w:name w:val="line number"/>
    <w:uiPriority w:val="99"/>
    <w:semiHidden/>
    <w:unhideWhenUsed/>
    <w:rsid w:val="00DB4CD2"/>
  </w:style>
  <w:style w:type="paragraph" w:customStyle="1" w:styleId="12">
    <w:name w:val="Обычный1"/>
    <w:rsid w:val="00DB4CD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042418"/>
    <w:pPr>
      <w:tabs>
        <w:tab w:val="left" w:pos="284"/>
        <w:tab w:val="right" w:leader="dot" w:pos="9923"/>
      </w:tabs>
      <w:spacing w:before="0"/>
      <w:ind w:firstLine="0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qFormat/>
    <w:rsid w:val="00042418"/>
    <w:pPr>
      <w:tabs>
        <w:tab w:val="left" w:pos="851"/>
        <w:tab w:val="right" w:leader="dot" w:pos="9923"/>
      </w:tabs>
      <w:spacing w:before="0"/>
      <w:ind w:left="851" w:hanging="567"/>
    </w:pPr>
  </w:style>
  <w:style w:type="paragraph" w:styleId="31">
    <w:name w:val="toc 3"/>
    <w:basedOn w:val="a1"/>
    <w:next w:val="a1"/>
    <w:autoRedefine/>
    <w:uiPriority w:val="39"/>
    <w:unhideWhenUsed/>
    <w:qFormat/>
    <w:rsid w:val="00042418"/>
    <w:pPr>
      <w:tabs>
        <w:tab w:val="left" w:pos="1361"/>
        <w:tab w:val="left" w:pos="1920"/>
        <w:tab w:val="right" w:leader="dot" w:pos="9923"/>
      </w:tabs>
      <w:spacing w:before="0"/>
      <w:ind w:left="1418" w:hanging="851"/>
    </w:pPr>
    <w:rPr>
      <w:noProof/>
      <w:color w:val="000000"/>
    </w:rPr>
  </w:style>
  <w:style w:type="paragraph" w:styleId="41">
    <w:name w:val="toc 4"/>
    <w:next w:val="a1"/>
    <w:uiPriority w:val="39"/>
    <w:unhideWhenUsed/>
    <w:rsid w:val="00042418"/>
    <w:pPr>
      <w:tabs>
        <w:tab w:val="left" w:pos="1871"/>
        <w:tab w:val="right" w:leader="dot" w:pos="9923"/>
      </w:tabs>
      <w:spacing w:line="360" w:lineRule="auto"/>
      <w:ind w:left="1985" w:hanging="1134"/>
    </w:pPr>
    <w:rPr>
      <w:rFonts w:ascii="Times New Roman" w:hAnsi="Times New Roman"/>
      <w:sz w:val="28"/>
    </w:rPr>
  </w:style>
  <w:style w:type="paragraph" w:styleId="51">
    <w:name w:val="toc 5"/>
    <w:basedOn w:val="a1"/>
    <w:next w:val="a1"/>
    <w:autoRedefine/>
    <w:uiPriority w:val="39"/>
    <w:unhideWhenUsed/>
    <w:rsid w:val="00DB4CD2"/>
    <w:pPr>
      <w:ind w:left="960" w:firstLine="851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DB4CD2"/>
    <w:pPr>
      <w:ind w:left="1200" w:firstLine="851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DB4CD2"/>
    <w:pPr>
      <w:ind w:left="1440" w:firstLine="851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DB4CD2"/>
    <w:pPr>
      <w:ind w:left="1680" w:firstLine="851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DB4CD2"/>
    <w:pPr>
      <w:ind w:left="1920" w:firstLine="851"/>
    </w:pPr>
    <w:rPr>
      <w:sz w:val="20"/>
      <w:szCs w:val="20"/>
    </w:rPr>
  </w:style>
  <w:style w:type="character" w:customStyle="1" w:styleId="23">
    <w:name w:val="Основной текст Знак2"/>
    <w:uiPriority w:val="99"/>
    <w:semiHidden/>
    <w:rsid w:val="00DB4CD2"/>
    <w:rPr>
      <w:rFonts w:cs="Courier New"/>
      <w:color w:val="000000"/>
    </w:rPr>
  </w:style>
  <w:style w:type="paragraph" w:styleId="aff1">
    <w:name w:val="table of figures"/>
    <w:next w:val="a1"/>
    <w:semiHidden/>
    <w:rsid w:val="00DB4CD2"/>
    <w:pPr>
      <w:spacing w:before="60" w:after="60"/>
      <w:ind w:left="403" w:hanging="403"/>
    </w:pPr>
    <w:rPr>
      <w:rFonts w:ascii="Times New Roman" w:hAnsi="Times New Roman"/>
      <w:noProof/>
      <w:sz w:val="24"/>
    </w:rPr>
  </w:style>
  <w:style w:type="paragraph" w:customStyle="1" w:styleId="a0">
    <w:name w:val="Перечисление"/>
    <w:basedOn w:val="a1"/>
    <w:qFormat/>
    <w:rsid w:val="00DB4CD2"/>
    <w:pPr>
      <w:numPr>
        <w:numId w:val="5"/>
      </w:numPr>
      <w:tabs>
        <w:tab w:val="num" w:pos="360"/>
      </w:tabs>
      <w:spacing w:after="240"/>
    </w:pPr>
  </w:style>
  <w:style w:type="paragraph" w:styleId="aff2">
    <w:name w:val="Subtitle"/>
    <w:basedOn w:val="a1"/>
    <w:next w:val="a1"/>
    <w:link w:val="aff3"/>
    <w:uiPriority w:val="11"/>
    <w:qFormat/>
    <w:rsid w:val="00DB4CD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f3">
    <w:name w:val="Подзаголовок Знак"/>
    <w:basedOn w:val="a2"/>
    <w:link w:val="aff2"/>
    <w:uiPriority w:val="11"/>
    <w:rsid w:val="00DB4CD2"/>
    <w:rPr>
      <w:rFonts w:asciiTheme="majorHAnsi" w:eastAsiaTheme="majorEastAsia" w:hAnsiTheme="majorHAnsi"/>
      <w:sz w:val="28"/>
      <w:szCs w:val="22"/>
      <w:lang w:eastAsia="en-US"/>
    </w:rPr>
  </w:style>
  <w:style w:type="character" w:styleId="aff4">
    <w:name w:val="Intense Reference"/>
    <w:basedOn w:val="a2"/>
    <w:uiPriority w:val="32"/>
    <w:qFormat/>
    <w:rsid w:val="00DB4CD2"/>
    <w:rPr>
      <w:b/>
      <w:sz w:val="24"/>
      <w:u w:val="single"/>
    </w:rPr>
  </w:style>
  <w:style w:type="character" w:styleId="aff5">
    <w:name w:val="Intense Emphasis"/>
    <w:basedOn w:val="a2"/>
    <w:uiPriority w:val="21"/>
    <w:qFormat/>
    <w:rsid w:val="00DB4CD2"/>
    <w:rPr>
      <w:b/>
      <w:i/>
      <w:sz w:val="24"/>
      <w:szCs w:val="24"/>
      <w:u w:val="single"/>
    </w:rPr>
  </w:style>
  <w:style w:type="character" w:styleId="aff6">
    <w:name w:val="Subtle Reference"/>
    <w:basedOn w:val="a2"/>
    <w:uiPriority w:val="31"/>
    <w:qFormat/>
    <w:rsid w:val="00DB4CD2"/>
    <w:rPr>
      <w:sz w:val="24"/>
      <w:szCs w:val="24"/>
      <w:u w:val="single"/>
    </w:rPr>
  </w:style>
  <w:style w:type="character" w:styleId="aff7">
    <w:name w:val="Subtle Emphasis"/>
    <w:uiPriority w:val="19"/>
    <w:qFormat/>
    <w:rsid w:val="00DB4CD2"/>
    <w:rPr>
      <w:i/>
      <w:color w:val="5A5A5A" w:themeColor="text1" w:themeTint="A5"/>
    </w:rPr>
  </w:style>
  <w:style w:type="paragraph" w:styleId="HTML">
    <w:name w:val="HTML Preformatted"/>
    <w:basedOn w:val="a1"/>
    <w:link w:val="HTML0"/>
    <w:unhideWhenUsed/>
    <w:rsid w:val="00DB4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567"/>
    </w:pPr>
    <w:rPr>
      <w:szCs w:val="24"/>
      <w:lang w:val="x-none"/>
    </w:rPr>
  </w:style>
  <w:style w:type="character" w:customStyle="1" w:styleId="HTML0">
    <w:name w:val="Стандартный HTML Знак"/>
    <w:link w:val="HTML"/>
    <w:rsid w:val="00DB4CD2"/>
    <w:rPr>
      <w:rFonts w:ascii="Times New Roman" w:hAnsi="Times New Roman"/>
      <w:sz w:val="28"/>
      <w:szCs w:val="24"/>
      <w:lang w:val="x-none"/>
    </w:rPr>
  </w:style>
  <w:style w:type="paragraph" w:customStyle="1" w:styleId="14">
    <w:name w:val="Стиль1"/>
    <w:basedOn w:val="a1"/>
    <w:link w:val="15"/>
    <w:qFormat/>
    <w:rsid w:val="00DB4CD2"/>
  </w:style>
  <w:style w:type="character" w:customStyle="1" w:styleId="15">
    <w:name w:val="Стиль1 Знак"/>
    <w:basedOn w:val="a2"/>
    <w:link w:val="14"/>
    <w:rsid w:val="00DB4CD2"/>
    <w:rPr>
      <w:rFonts w:ascii="Times New Roman" w:eastAsia="Calibri" w:hAnsi="Times New Roman"/>
      <w:sz w:val="28"/>
      <w:szCs w:val="22"/>
      <w:lang w:eastAsia="en-US"/>
    </w:rPr>
  </w:style>
  <w:style w:type="paragraph" w:styleId="aff8">
    <w:name w:val="Document Map"/>
    <w:basedOn w:val="a1"/>
    <w:link w:val="aff9"/>
    <w:semiHidden/>
    <w:rsid w:val="00DB4CD2"/>
    <w:pPr>
      <w:shd w:val="clear" w:color="auto" w:fill="000080"/>
      <w:spacing w:line="240" w:lineRule="auto"/>
    </w:pPr>
    <w:rPr>
      <w:rFonts w:ascii="Tahoma" w:hAnsi="Tahoma"/>
      <w:sz w:val="20"/>
      <w:szCs w:val="24"/>
      <w:lang w:val="x-none" w:eastAsia="x-none"/>
    </w:rPr>
  </w:style>
  <w:style w:type="character" w:customStyle="1" w:styleId="aff9">
    <w:name w:val="Схема документа Знак"/>
    <w:link w:val="aff8"/>
    <w:semiHidden/>
    <w:rsid w:val="00DB4CD2"/>
    <w:rPr>
      <w:rFonts w:ascii="Tahoma" w:hAnsi="Tahoma"/>
      <w:szCs w:val="24"/>
      <w:shd w:val="clear" w:color="auto" w:fill="000080"/>
      <w:lang w:val="x-none" w:eastAsia="x-none"/>
    </w:rPr>
  </w:style>
  <w:style w:type="paragraph" w:styleId="affa">
    <w:name w:val="table of authorities"/>
    <w:basedOn w:val="a1"/>
    <w:next w:val="a1"/>
    <w:semiHidden/>
    <w:rsid w:val="00DB4CD2"/>
    <w:pPr>
      <w:spacing w:line="240" w:lineRule="auto"/>
      <w:ind w:hanging="200"/>
    </w:pPr>
    <w:rPr>
      <w:sz w:val="20"/>
      <w:szCs w:val="24"/>
    </w:rPr>
  </w:style>
  <w:style w:type="paragraph" w:styleId="affb">
    <w:name w:val="endnote text"/>
    <w:basedOn w:val="a1"/>
    <w:link w:val="affc"/>
    <w:semiHidden/>
    <w:unhideWhenUsed/>
    <w:rsid w:val="00DB4CD2"/>
    <w:pPr>
      <w:spacing w:line="240" w:lineRule="auto"/>
      <w:ind w:firstLine="851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link w:val="affb"/>
    <w:semiHidden/>
    <w:rsid w:val="00DB4CD2"/>
    <w:rPr>
      <w:rFonts w:ascii="Times New Roman" w:hAnsi="Times New Roman"/>
      <w:lang w:val="x-none" w:eastAsia="x-none"/>
    </w:rPr>
  </w:style>
  <w:style w:type="paragraph" w:styleId="affd">
    <w:name w:val="macro"/>
    <w:link w:val="affe"/>
    <w:semiHidden/>
    <w:rsid w:val="00DB4C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00"/>
    </w:pPr>
    <w:rPr>
      <w:rFonts w:ascii="Courier New" w:hAnsi="Courier New" w:cs="Courier New"/>
    </w:rPr>
  </w:style>
  <w:style w:type="character" w:customStyle="1" w:styleId="affe">
    <w:name w:val="Текст макроса Знак"/>
    <w:link w:val="affd"/>
    <w:semiHidden/>
    <w:rsid w:val="00DB4CD2"/>
    <w:rPr>
      <w:rFonts w:ascii="Courier New" w:hAnsi="Courier New" w:cs="Courier New"/>
    </w:rPr>
  </w:style>
  <w:style w:type="paragraph" w:styleId="afff">
    <w:name w:val="annotation text"/>
    <w:basedOn w:val="a1"/>
    <w:link w:val="afff0"/>
    <w:semiHidden/>
    <w:unhideWhenUsed/>
    <w:rsid w:val="00DB4CD2"/>
    <w:pPr>
      <w:spacing w:line="240" w:lineRule="auto"/>
    </w:pPr>
    <w:rPr>
      <w:sz w:val="20"/>
      <w:szCs w:val="20"/>
      <w:lang w:val="x-none"/>
    </w:rPr>
  </w:style>
  <w:style w:type="character" w:customStyle="1" w:styleId="afff0">
    <w:name w:val="Текст примечания Знак"/>
    <w:link w:val="afff"/>
    <w:semiHidden/>
    <w:rsid w:val="00DB4CD2"/>
    <w:rPr>
      <w:rFonts w:ascii="Times New Roman" w:eastAsia="Calibri" w:hAnsi="Times New Roman"/>
      <w:lang w:val="x-none" w:eastAsia="en-US"/>
    </w:rPr>
  </w:style>
  <w:style w:type="paragraph" w:styleId="afff1">
    <w:name w:val="footnote text"/>
    <w:basedOn w:val="a1"/>
    <w:link w:val="afff2"/>
    <w:uiPriority w:val="99"/>
    <w:semiHidden/>
    <w:unhideWhenUsed/>
    <w:rsid w:val="00DB4CD2"/>
    <w:pPr>
      <w:spacing w:line="240" w:lineRule="auto"/>
      <w:ind w:firstLine="851"/>
    </w:pPr>
    <w:rPr>
      <w:sz w:val="20"/>
      <w:szCs w:val="20"/>
      <w:lang w:val="x-none" w:eastAsia="x-none"/>
    </w:rPr>
  </w:style>
  <w:style w:type="character" w:customStyle="1" w:styleId="afff2">
    <w:name w:val="Текст сноски Знак"/>
    <w:link w:val="afff1"/>
    <w:uiPriority w:val="99"/>
    <w:semiHidden/>
    <w:rsid w:val="00DB4CD2"/>
    <w:rPr>
      <w:rFonts w:ascii="Times New Roman" w:hAnsi="Times New Roman"/>
      <w:lang w:val="x-none" w:eastAsia="x-none"/>
    </w:rPr>
  </w:style>
  <w:style w:type="paragraph" w:styleId="afff3">
    <w:name w:val="annotation subject"/>
    <w:basedOn w:val="a1"/>
    <w:next w:val="a1"/>
    <w:link w:val="afff4"/>
    <w:uiPriority w:val="99"/>
    <w:semiHidden/>
    <w:unhideWhenUsed/>
    <w:rsid w:val="00DB4CD2"/>
    <w:pPr>
      <w:spacing w:line="240" w:lineRule="auto"/>
    </w:pPr>
    <w:rPr>
      <w:b/>
      <w:bCs/>
      <w:sz w:val="20"/>
      <w:szCs w:val="20"/>
      <w:lang w:val="x-none" w:eastAsia="x-none"/>
    </w:rPr>
  </w:style>
  <w:style w:type="character" w:customStyle="1" w:styleId="afff4">
    <w:name w:val="Тема примечания Знак"/>
    <w:link w:val="afff3"/>
    <w:uiPriority w:val="99"/>
    <w:semiHidden/>
    <w:rsid w:val="00DB4CD2"/>
    <w:rPr>
      <w:rFonts w:ascii="Times New Roman" w:eastAsia="Calibri" w:hAnsi="Times New Roman"/>
      <w:b/>
      <w:bCs/>
      <w:lang w:val="x-none" w:eastAsia="x-none"/>
    </w:rPr>
  </w:style>
  <w:style w:type="paragraph" w:styleId="16">
    <w:name w:val="index 1"/>
    <w:basedOn w:val="a1"/>
    <w:next w:val="a1"/>
    <w:autoRedefine/>
    <w:uiPriority w:val="99"/>
    <w:semiHidden/>
    <w:unhideWhenUsed/>
    <w:rsid w:val="00DB4CD2"/>
    <w:pPr>
      <w:spacing w:line="240" w:lineRule="auto"/>
      <w:ind w:left="220" w:hanging="220"/>
    </w:pPr>
  </w:style>
  <w:style w:type="paragraph" w:styleId="afff5">
    <w:name w:val="index heading"/>
    <w:basedOn w:val="a1"/>
    <w:next w:val="16"/>
    <w:semiHidden/>
    <w:rsid w:val="00DB4CD2"/>
    <w:pPr>
      <w:spacing w:line="240" w:lineRule="auto"/>
    </w:pPr>
    <w:rPr>
      <w:rFonts w:ascii="Arial" w:hAnsi="Arial" w:cs="Arial"/>
      <w:b/>
      <w:bCs/>
      <w:sz w:val="20"/>
      <w:szCs w:val="24"/>
    </w:rPr>
  </w:style>
  <w:style w:type="paragraph" w:styleId="24">
    <w:name w:val="index 2"/>
    <w:basedOn w:val="a1"/>
    <w:next w:val="a1"/>
    <w:autoRedefine/>
    <w:semiHidden/>
    <w:rsid w:val="00DB4CD2"/>
    <w:pPr>
      <w:spacing w:line="240" w:lineRule="auto"/>
      <w:ind w:left="400" w:hanging="200"/>
    </w:pPr>
    <w:rPr>
      <w:sz w:val="20"/>
      <w:szCs w:val="24"/>
    </w:rPr>
  </w:style>
  <w:style w:type="paragraph" w:styleId="32">
    <w:name w:val="index 3"/>
    <w:basedOn w:val="a1"/>
    <w:next w:val="a1"/>
    <w:autoRedefine/>
    <w:semiHidden/>
    <w:rsid w:val="00DB4CD2"/>
    <w:pPr>
      <w:spacing w:line="240" w:lineRule="auto"/>
      <w:ind w:left="600" w:hanging="200"/>
    </w:pPr>
    <w:rPr>
      <w:sz w:val="20"/>
      <w:szCs w:val="24"/>
    </w:rPr>
  </w:style>
  <w:style w:type="paragraph" w:styleId="42">
    <w:name w:val="index 4"/>
    <w:basedOn w:val="a1"/>
    <w:next w:val="a1"/>
    <w:autoRedefine/>
    <w:semiHidden/>
    <w:rsid w:val="00DB4CD2"/>
    <w:pPr>
      <w:spacing w:line="240" w:lineRule="auto"/>
      <w:ind w:left="800" w:hanging="200"/>
    </w:pPr>
    <w:rPr>
      <w:sz w:val="20"/>
      <w:szCs w:val="24"/>
    </w:rPr>
  </w:style>
  <w:style w:type="paragraph" w:styleId="52">
    <w:name w:val="index 5"/>
    <w:basedOn w:val="a1"/>
    <w:next w:val="a1"/>
    <w:autoRedefine/>
    <w:semiHidden/>
    <w:rsid w:val="00DB4CD2"/>
    <w:pPr>
      <w:spacing w:line="240" w:lineRule="auto"/>
      <w:ind w:left="1000" w:hanging="200"/>
    </w:pPr>
    <w:rPr>
      <w:sz w:val="20"/>
      <w:szCs w:val="24"/>
    </w:rPr>
  </w:style>
  <w:style w:type="paragraph" w:styleId="62">
    <w:name w:val="index 6"/>
    <w:basedOn w:val="a1"/>
    <w:next w:val="a1"/>
    <w:autoRedefine/>
    <w:semiHidden/>
    <w:rsid w:val="00DB4CD2"/>
    <w:pPr>
      <w:spacing w:line="240" w:lineRule="auto"/>
      <w:ind w:left="1200" w:hanging="200"/>
    </w:pPr>
    <w:rPr>
      <w:sz w:val="20"/>
      <w:szCs w:val="24"/>
    </w:rPr>
  </w:style>
  <w:style w:type="paragraph" w:styleId="72">
    <w:name w:val="index 7"/>
    <w:basedOn w:val="a1"/>
    <w:next w:val="a1"/>
    <w:autoRedefine/>
    <w:semiHidden/>
    <w:rsid w:val="00DB4CD2"/>
    <w:pPr>
      <w:spacing w:line="240" w:lineRule="auto"/>
      <w:ind w:left="1400" w:hanging="200"/>
    </w:pPr>
    <w:rPr>
      <w:sz w:val="20"/>
      <w:szCs w:val="24"/>
    </w:rPr>
  </w:style>
  <w:style w:type="paragraph" w:styleId="82">
    <w:name w:val="index 8"/>
    <w:basedOn w:val="a1"/>
    <w:next w:val="a1"/>
    <w:autoRedefine/>
    <w:semiHidden/>
    <w:rsid w:val="00DB4CD2"/>
    <w:pPr>
      <w:spacing w:line="240" w:lineRule="auto"/>
      <w:ind w:left="1600" w:hanging="200"/>
    </w:pPr>
    <w:rPr>
      <w:sz w:val="20"/>
      <w:szCs w:val="24"/>
    </w:rPr>
  </w:style>
  <w:style w:type="paragraph" w:styleId="92">
    <w:name w:val="index 9"/>
    <w:basedOn w:val="a1"/>
    <w:next w:val="a1"/>
    <w:autoRedefine/>
    <w:semiHidden/>
    <w:rsid w:val="00DB4CD2"/>
    <w:pPr>
      <w:spacing w:line="240" w:lineRule="auto"/>
      <w:ind w:left="1800" w:hanging="200"/>
    </w:pPr>
    <w:rPr>
      <w:sz w:val="20"/>
      <w:szCs w:val="24"/>
    </w:rPr>
  </w:style>
  <w:style w:type="paragraph" w:styleId="25">
    <w:name w:val="Quote"/>
    <w:basedOn w:val="a1"/>
    <w:next w:val="a1"/>
    <w:link w:val="26"/>
    <w:uiPriority w:val="29"/>
    <w:qFormat/>
    <w:rsid w:val="00DB4CD2"/>
    <w:rPr>
      <w:i/>
    </w:rPr>
  </w:style>
  <w:style w:type="character" w:customStyle="1" w:styleId="26">
    <w:name w:val="Цитата 2 Знак"/>
    <w:basedOn w:val="a2"/>
    <w:link w:val="25"/>
    <w:uiPriority w:val="29"/>
    <w:rsid w:val="00DB4CD2"/>
    <w:rPr>
      <w:rFonts w:ascii="Times New Roman" w:eastAsia="Calibri" w:hAnsi="Times New Roman"/>
      <w:i/>
      <w:sz w:val="28"/>
      <w:szCs w:val="22"/>
      <w:lang w:eastAsia="en-US"/>
    </w:rPr>
  </w:style>
  <w:style w:type="character" w:styleId="afff6">
    <w:name w:val="FollowedHyperlink"/>
    <w:basedOn w:val="a2"/>
    <w:uiPriority w:val="99"/>
    <w:semiHidden/>
    <w:unhideWhenUsed/>
    <w:rsid w:val="00710054"/>
    <w:rPr>
      <w:color w:val="800080" w:themeColor="followedHyperlink"/>
      <w:u w:val="single"/>
    </w:rPr>
  </w:style>
  <w:style w:type="paragraph" w:customStyle="1" w:styleId="-">
    <w:name w:val="Код - приложение"/>
    <w:basedOn w:val="a1"/>
    <w:link w:val="-0"/>
    <w:qFormat/>
    <w:rsid w:val="00431782"/>
    <w:pPr>
      <w:spacing w:before="0" w:line="216" w:lineRule="auto"/>
      <w:ind w:firstLine="0"/>
      <w:contextualSpacing w:val="0"/>
      <w:jc w:val="left"/>
    </w:pPr>
    <w:rPr>
      <w:sz w:val="18"/>
      <w:szCs w:val="18"/>
      <w:lang w:val="en-US"/>
    </w:rPr>
  </w:style>
  <w:style w:type="character" w:customStyle="1" w:styleId="-0">
    <w:name w:val="Код - приложение Знак"/>
    <w:basedOn w:val="a2"/>
    <w:link w:val="-"/>
    <w:rsid w:val="00431782"/>
    <w:rPr>
      <w:rFonts w:ascii="Times New Roman" w:eastAsia="Calibri" w:hAnsi="Times New Roman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&#1055;&#1072;&#1074;&#1077;&#1083;\AppData\Roaming\Microsoft\&#1064;&#1072;&#1073;&#1083;&#1086;&#1085;&#1099;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3175">
          <a:solidFill>
            <a:schemeClr val="tx1"/>
          </a:solidFill>
        </a:ln>
        <a:effectLst/>
      </a:spPr>
      <a:bodyPr wrap="square" rtlCol="0" anchor="ctr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07EA2-AD0D-FC42-9C12-8C63D90D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C:\Users\Павел\AppData\Roaming\Microsoft\Шаблоны\Doc1.dotx</Template>
  <TotalTime>3518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Microsoft Office</cp:lastModifiedBy>
  <cp:revision>153</cp:revision>
  <cp:lastPrinted>2018-06-12T14:47:00Z</cp:lastPrinted>
  <dcterms:created xsi:type="dcterms:W3CDTF">2018-03-29T12:34:00Z</dcterms:created>
  <dcterms:modified xsi:type="dcterms:W3CDTF">2018-06-14T19:04:00Z</dcterms:modified>
</cp:coreProperties>
</file>